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034153" w14:textId="77777777" w:rsidR="006F5CDD" w:rsidRPr="006F5CDD" w:rsidRDefault="006F5CDD">
      <w:pPr>
        <w:pStyle w:val="a3"/>
        <w:rPr>
          <w:rFonts w:ascii="맑은 고딕" w:eastAsia="맑은 고딕" w:hAnsi="맑은 고딕" w:cs="바탕"/>
        </w:rPr>
      </w:pPr>
      <w:bookmarkStart w:id="0" w:name="_Hlk22498739"/>
      <w:bookmarkEnd w:id="0"/>
    </w:p>
    <w:p w14:paraId="22EDC055" w14:textId="77777777" w:rsidR="006F5CDD" w:rsidRPr="006F5CDD" w:rsidRDefault="006F5CDD">
      <w:pPr>
        <w:pStyle w:val="a3"/>
        <w:rPr>
          <w:rFonts w:ascii="맑은 고딕" w:eastAsia="맑은 고딕" w:hAnsi="맑은 고딕" w:cs="바탕"/>
        </w:rPr>
      </w:pPr>
    </w:p>
    <w:p w14:paraId="15F832AE" w14:textId="77777777" w:rsidR="006F5CDD" w:rsidRPr="00801194" w:rsidRDefault="006F5CDD" w:rsidP="006F5CDD">
      <w:pPr>
        <w:pStyle w:val="a3"/>
        <w:jc w:val="center"/>
        <w:rPr>
          <w:rFonts w:ascii="나눔스퀘어 ExtraBold" w:eastAsia="나눔스퀘어 ExtraBold" w:hAnsi="나눔스퀘어 ExtraBold" w:cs="바탕"/>
          <w:sz w:val="96"/>
          <w:szCs w:val="96"/>
        </w:rPr>
      </w:pPr>
      <w:r w:rsidRPr="00801194">
        <w:rPr>
          <w:rFonts w:ascii="나눔스퀘어 ExtraBold" w:eastAsia="나눔스퀘어 ExtraBold" w:hAnsi="나눔스퀘어 ExtraBold" w:cs="바탕" w:hint="eastAsia"/>
          <w:sz w:val="96"/>
          <w:szCs w:val="96"/>
        </w:rPr>
        <w:t>R</w:t>
      </w:r>
      <w:r w:rsidRPr="00801194">
        <w:rPr>
          <w:rFonts w:ascii="나눔스퀘어 ExtraBold" w:eastAsia="나눔스퀘어 ExtraBold" w:hAnsi="나눔스퀘어 ExtraBold" w:cs="바탕"/>
          <w:sz w:val="96"/>
          <w:szCs w:val="96"/>
        </w:rPr>
        <w:t>/ E/ P/ O/ R/ T</w:t>
      </w:r>
    </w:p>
    <w:p w14:paraId="6DBD00B8" w14:textId="28D729F0" w:rsidR="006F5CDD" w:rsidRDefault="00FB7B68" w:rsidP="006F5CDD">
      <w:pPr>
        <w:pStyle w:val="a3"/>
        <w:jc w:val="center"/>
        <w:rPr>
          <w:rFonts w:ascii="맑은 고딕" w:eastAsia="맑은 고딕" w:hAnsi="맑은 고딕" w:cs="바탕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1EE6E5E" wp14:editId="4539960B">
            <wp:simplePos x="0" y="0"/>
            <wp:positionH relativeFrom="margin">
              <wp:align>right</wp:align>
            </wp:positionH>
            <wp:positionV relativeFrom="paragraph">
              <wp:posOffset>125730</wp:posOffset>
            </wp:positionV>
            <wp:extent cx="5586730" cy="3572510"/>
            <wp:effectExtent l="0" t="0" r="0" b="8890"/>
            <wp:wrapNone/>
            <wp:docPr id="10" name="그림 10" descr="EMB000005c47f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52140640" descr="EMB000005c47f5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30000" contrast="-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30" cy="3572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185F0" w14:textId="3343FFDA" w:rsidR="006F5CDD" w:rsidRDefault="006F5CDD" w:rsidP="006F5CDD">
      <w:pPr>
        <w:pStyle w:val="a3"/>
        <w:jc w:val="center"/>
        <w:rPr>
          <w:rFonts w:ascii="맑은 고딕" w:eastAsia="맑은 고딕" w:hAnsi="맑은 고딕" w:cs="바탕"/>
        </w:rPr>
      </w:pPr>
    </w:p>
    <w:p w14:paraId="2F0BFBAA" w14:textId="29524429" w:rsidR="006F5CDD" w:rsidRDefault="006F5CDD" w:rsidP="006F5CDD">
      <w:pPr>
        <w:pStyle w:val="a3"/>
        <w:jc w:val="center"/>
        <w:rPr>
          <w:rFonts w:ascii="맑은 고딕" w:eastAsia="맑은 고딕" w:hAnsi="맑은 고딕" w:cs="바탕"/>
        </w:rPr>
      </w:pPr>
    </w:p>
    <w:p w14:paraId="330CC459" w14:textId="4E2CD43E" w:rsidR="00FB7B68" w:rsidRDefault="00FB7B68" w:rsidP="00FB7B68">
      <w:pPr>
        <w:pStyle w:val="aff1"/>
      </w:pPr>
    </w:p>
    <w:p w14:paraId="79C27A6D" w14:textId="77777777" w:rsidR="006F5CDD" w:rsidRDefault="006F5CDD" w:rsidP="006F5CDD">
      <w:pPr>
        <w:pStyle w:val="a3"/>
        <w:jc w:val="center"/>
        <w:rPr>
          <w:rFonts w:ascii="맑은 고딕" w:eastAsia="맑은 고딕" w:hAnsi="맑은 고딕" w:cs="바탕"/>
        </w:rPr>
      </w:pPr>
    </w:p>
    <w:p w14:paraId="34DFA75A" w14:textId="77777777" w:rsidR="006F5CDD" w:rsidRDefault="006F5CDD" w:rsidP="006F5CDD">
      <w:pPr>
        <w:pStyle w:val="a3"/>
        <w:jc w:val="center"/>
        <w:rPr>
          <w:rFonts w:ascii="맑은 고딕" w:eastAsia="맑은 고딕" w:hAnsi="맑은 고딕" w:cs="바탕"/>
        </w:rPr>
      </w:pPr>
    </w:p>
    <w:p w14:paraId="0323F600" w14:textId="77777777" w:rsidR="006F5CDD" w:rsidRDefault="006F5CDD" w:rsidP="006F5CDD">
      <w:pPr>
        <w:pStyle w:val="a3"/>
        <w:jc w:val="center"/>
        <w:rPr>
          <w:rFonts w:ascii="맑은 고딕" w:eastAsia="맑은 고딕" w:hAnsi="맑은 고딕" w:cs="바탕"/>
        </w:rPr>
      </w:pPr>
    </w:p>
    <w:p w14:paraId="2515AEC1" w14:textId="77777777" w:rsidR="00801194" w:rsidRDefault="00801194" w:rsidP="003E6CDA">
      <w:pPr>
        <w:rPr>
          <w:rFonts w:ascii="나눔스퀘어" w:eastAsia="나눔스퀘어" w:hAnsi="나눔스퀘어"/>
          <w:sz w:val="28"/>
        </w:rPr>
      </w:pPr>
    </w:p>
    <w:p w14:paraId="5E173347" w14:textId="1AC57FB9" w:rsidR="003E6CDA" w:rsidRPr="00FE14DF" w:rsidRDefault="003E6CDA" w:rsidP="003E6CDA">
      <w:pPr>
        <w:rPr>
          <w:rFonts w:ascii="나눔스퀘어 Bold" w:eastAsia="나눔스퀘어 Bold" w:hAnsi="나눔스퀘어 Bold"/>
          <w:sz w:val="28"/>
        </w:rPr>
      </w:pPr>
      <w:r w:rsidRPr="00FE14DF">
        <w:rPr>
          <w:rFonts w:ascii="나눔스퀘어 Bold" w:eastAsia="나눔스퀘어 Bold" w:hAnsi="나눔스퀘어 Bold" w:hint="eastAsia"/>
          <w:sz w:val="28"/>
        </w:rPr>
        <w:t>제출일</w:t>
      </w:r>
      <w:r w:rsidRPr="00FE14DF">
        <w:rPr>
          <w:rFonts w:ascii="나눔스퀘어 Bold" w:eastAsia="나눔스퀘어 Bold" w:hAnsi="나눔스퀘어 Bold"/>
          <w:sz w:val="28"/>
        </w:rPr>
        <w:t>:</w:t>
      </w:r>
      <w:r w:rsidR="00B90908" w:rsidRPr="00FE14DF">
        <w:rPr>
          <w:rFonts w:ascii="나눔스퀘어 Bold" w:eastAsia="나눔스퀘어 Bold" w:hAnsi="나눔스퀘어 Bold"/>
          <w:sz w:val="28"/>
        </w:rPr>
        <w:t xml:space="preserve"> 19. </w:t>
      </w:r>
      <w:r w:rsidR="009E0946">
        <w:rPr>
          <w:rFonts w:ascii="나눔스퀘어 Bold" w:eastAsia="나눔스퀘어 Bold" w:hAnsi="나눔스퀘어 Bold"/>
          <w:sz w:val="28"/>
        </w:rPr>
        <w:t>10</w:t>
      </w:r>
      <w:r w:rsidR="00EC26E5" w:rsidRPr="00FE14DF">
        <w:rPr>
          <w:rFonts w:ascii="나눔스퀘어 Bold" w:eastAsia="나눔스퀘어 Bold" w:hAnsi="나눔스퀘어 Bold"/>
          <w:sz w:val="28"/>
        </w:rPr>
        <w:t xml:space="preserve">. </w:t>
      </w:r>
      <w:r w:rsidR="00DD5C40">
        <w:rPr>
          <w:rFonts w:ascii="나눔스퀘어 Bold" w:eastAsia="나눔스퀘어 Bold" w:hAnsi="나눔스퀘어 Bold" w:hint="eastAsia"/>
          <w:sz w:val="28"/>
        </w:rPr>
        <w:t>2</w:t>
      </w:r>
      <w:r w:rsidR="009E0946">
        <w:rPr>
          <w:rFonts w:ascii="나눔스퀘어 Bold" w:eastAsia="나눔스퀘어 Bold" w:hAnsi="나눔스퀘어 Bold"/>
          <w:sz w:val="28"/>
        </w:rPr>
        <w:t>0</w:t>
      </w:r>
    </w:p>
    <w:p w14:paraId="3B17230E" w14:textId="258BAC1E" w:rsidR="003E6CDA" w:rsidRPr="00DD5C40" w:rsidRDefault="003E6CDA" w:rsidP="003E6CDA">
      <w:pPr>
        <w:rPr>
          <w:rFonts w:ascii="나눔스퀘어 Bold" w:eastAsia="나눔스퀘어 Bold" w:hAnsi="나눔스퀘어 Bold"/>
          <w:sz w:val="28"/>
        </w:rPr>
      </w:pPr>
      <w:r w:rsidRPr="00FE14DF">
        <w:rPr>
          <w:rFonts w:ascii="나눔스퀘어 Bold" w:eastAsia="나눔스퀘어 Bold" w:hAnsi="나눔스퀘어 Bold" w:hint="eastAsia"/>
          <w:sz w:val="28"/>
        </w:rPr>
        <w:t>과제명</w:t>
      </w:r>
      <w:r w:rsidRPr="00FE14DF">
        <w:rPr>
          <w:rFonts w:ascii="나눔스퀘어 Bold" w:eastAsia="나눔스퀘어 Bold" w:hAnsi="나눔스퀘어 Bold"/>
          <w:sz w:val="28"/>
        </w:rPr>
        <w:t>:</w:t>
      </w:r>
      <w:r w:rsidR="00B90908" w:rsidRPr="00FE14DF">
        <w:rPr>
          <w:rFonts w:ascii="나눔스퀘어 Bold" w:eastAsia="나눔스퀘어 Bold" w:hAnsi="나눔스퀘어 Bold"/>
          <w:sz w:val="28"/>
        </w:rPr>
        <w:t xml:space="preserve"> </w:t>
      </w:r>
      <w:r w:rsidR="009E0946">
        <w:rPr>
          <w:rFonts w:ascii="나눔스퀘어 Bold" w:eastAsia="나눔스퀘어 Bold" w:hAnsi="나눔스퀘어 Bold"/>
          <w:sz w:val="28"/>
        </w:rPr>
        <w:t>1</w:t>
      </w:r>
      <w:r w:rsidR="009E0946">
        <w:rPr>
          <w:rFonts w:ascii="나눔스퀘어 Bold" w:eastAsia="나눔스퀘어 Bold" w:hAnsi="나눔스퀘어 Bold" w:hint="eastAsia"/>
          <w:sz w:val="28"/>
        </w:rPr>
        <w:t>차 프로젝트 계산기</w:t>
      </w:r>
    </w:p>
    <w:p w14:paraId="01A89805" w14:textId="311C7F90" w:rsidR="003E6CDA" w:rsidRPr="00FE14DF" w:rsidRDefault="003E6CDA" w:rsidP="003E6CDA">
      <w:pPr>
        <w:rPr>
          <w:rFonts w:ascii="나눔스퀘어 Bold" w:eastAsia="나눔스퀘어 Bold" w:hAnsi="나눔스퀘어 Bold"/>
          <w:sz w:val="28"/>
        </w:rPr>
      </w:pPr>
      <w:proofErr w:type="gramStart"/>
      <w:r w:rsidRPr="00FE14DF">
        <w:rPr>
          <w:rFonts w:ascii="나눔스퀘어 Bold" w:eastAsia="나눔스퀘어 Bold" w:hAnsi="나눔스퀘어 Bold" w:hint="eastAsia"/>
          <w:sz w:val="28"/>
        </w:rPr>
        <w:t>과목</w:t>
      </w:r>
      <w:r w:rsidRPr="00FE14DF">
        <w:rPr>
          <w:rFonts w:ascii="나눔스퀘어 Bold" w:eastAsia="나눔스퀘어 Bold" w:hAnsi="나눔스퀘어 Bold"/>
          <w:sz w:val="28"/>
        </w:rPr>
        <w:t xml:space="preserve"> :</w:t>
      </w:r>
      <w:proofErr w:type="gramEnd"/>
      <w:r w:rsidRPr="00FE14DF">
        <w:rPr>
          <w:rFonts w:ascii="나눔스퀘어 Bold" w:eastAsia="나눔스퀘어 Bold" w:hAnsi="나눔스퀘어 Bold"/>
          <w:sz w:val="28"/>
        </w:rPr>
        <w:t xml:space="preserve"> </w:t>
      </w:r>
      <w:r w:rsidR="00DD5C40">
        <w:rPr>
          <w:rFonts w:ascii="나눔스퀘어 Bold" w:eastAsia="나눔스퀘어 Bold" w:hAnsi="나눔스퀘어 Bold" w:hint="eastAsia"/>
          <w:sz w:val="28"/>
        </w:rPr>
        <w:t>심화 전공 실습 1</w:t>
      </w:r>
    </w:p>
    <w:p w14:paraId="3BDCB9AE" w14:textId="77777777" w:rsidR="003E6CDA" w:rsidRPr="00FE14DF" w:rsidRDefault="003E6CDA" w:rsidP="003E6CDA">
      <w:pPr>
        <w:rPr>
          <w:rFonts w:ascii="나눔스퀘어 Bold" w:eastAsia="나눔스퀘어 Bold" w:hAnsi="나눔스퀘어 Bold"/>
          <w:sz w:val="28"/>
        </w:rPr>
      </w:pPr>
      <w:proofErr w:type="gramStart"/>
      <w:r w:rsidRPr="00FE14DF">
        <w:rPr>
          <w:rFonts w:ascii="나눔스퀘어 Bold" w:eastAsia="나눔스퀘어 Bold" w:hAnsi="나눔스퀘어 Bold" w:hint="eastAsia"/>
          <w:sz w:val="28"/>
        </w:rPr>
        <w:t>학과</w:t>
      </w:r>
      <w:r w:rsidRPr="00FE14DF">
        <w:rPr>
          <w:rFonts w:ascii="나눔스퀘어 Bold" w:eastAsia="나눔스퀘어 Bold" w:hAnsi="나눔스퀘어 Bold"/>
          <w:sz w:val="28"/>
        </w:rPr>
        <w:t xml:space="preserve"> :</w:t>
      </w:r>
      <w:proofErr w:type="gramEnd"/>
      <w:r w:rsidRPr="00FE14DF">
        <w:rPr>
          <w:rFonts w:ascii="나눔스퀘어 Bold" w:eastAsia="나눔스퀘어 Bold" w:hAnsi="나눔스퀘어 Bold"/>
          <w:sz w:val="28"/>
        </w:rPr>
        <w:t xml:space="preserve"> </w:t>
      </w:r>
      <w:r w:rsidR="00B90908" w:rsidRPr="00FE14DF">
        <w:rPr>
          <w:rFonts w:ascii="나눔스퀘어 Bold" w:eastAsia="나눔스퀘어 Bold" w:hAnsi="나눔스퀘어 Bold" w:hint="eastAsia"/>
          <w:sz w:val="28"/>
        </w:rPr>
        <w:t>소프트웨어 학부</w:t>
      </w:r>
    </w:p>
    <w:p w14:paraId="1DCC1517" w14:textId="77777777" w:rsidR="003E6CDA" w:rsidRPr="00FE14DF" w:rsidRDefault="003E6CDA" w:rsidP="003E6CDA">
      <w:pPr>
        <w:rPr>
          <w:rFonts w:ascii="나눔스퀘어 Bold" w:eastAsia="나눔스퀘어 Bold" w:hAnsi="나눔스퀘어 Bold"/>
          <w:sz w:val="28"/>
        </w:rPr>
      </w:pPr>
      <w:proofErr w:type="gramStart"/>
      <w:r w:rsidRPr="00FE14DF">
        <w:rPr>
          <w:rFonts w:ascii="나눔스퀘어 Bold" w:eastAsia="나눔스퀘어 Bold" w:hAnsi="나눔스퀘어 Bold" w:hint="eastAsia"/>
          <w:sz w:val="28"/>
        </w:rPr>
        <w:t>학번</w:t>
      </w:r>
      <w:r w:rsidRPr="00FE14DF">
        <w:rPr>
          <w:rFonts w:ascii="나눔스퀘어 Bold" w:eastAsia="나눔스퀘어 Bold" w:hAnsi="나눔스퀘어 Bold"/>
          <w:sz w:val="28"/>
        </w:rPr>
        <w:t xml:space="preserve"> :</w:t>
      </w:r>
      <w:proofErr w:type="gramEnd"/>
      <w:r w:rsidRPr="00FE14DF">
        <w:rPr>
          <w:rFonts w:ascii="나눔스퀘어 Bold" w:eastAsia="나눔스퀘어 Bold" w:hAnsi="나눔스퀘어 Bold"/>
          <w:sz w:val="28"/>
        </w:rPr>
        <w:t xml:space="preserve"> 2015726076</w:t>
      </w:r>
    </w:p>
    <w:p w14:paraId="3951E03C" w14:textId="4E49EA85" w:rsidR="005C1F34" w:rsidRDefault="003E6CDA" w:rsidP="00855982">
      <w:pPr>
        <w:rPr>
          <w:rFonts w:ascii="나눔스퀘어 Bold" w:eastAsia="나눔스퀘어 Bold" w:hAnsi="나눔스퀘어 Bold"/>
          <w:sz w:val="28"/>
        </w:rPr>
      </w:pPr>
      <w:proofErr w:type="gramStart"/>
      <w:r w:rsidRPr="00FE14DF">
        <w:rPr>
          <w:rFonts w:ascii="나눔스퀘어 Bold" w:eastAsia="나눔스퀘어 Bold" w:hAnsi="나눔스퀘어 Bold" w:hint="eastAsia"/>
          <w:sz w:val="28"/>
        </w:rPr>
        <w:t>이름</w:t>
      </w:r>
      <w:r w:rsidRPr="00FE14DF">
        <w:rPr>
          <w:rFonts w:ascii="나눔스퀘어 Bold" w:eastAsia="나눔스퀘어 Bold" w:hAnsi="나눔스퀘어 Bold"/>
          <w:sz w:val="28"/>
        </w:rPr>
        <w:t xml:space="preserve"> :</w:t>
      </w:r>
      <w:proofErr w:type="gramEnd"/>
      <w:r w:rsidRPr="00FE14DF">
        <w:rPr>
          <w:rFonts w:ascii="나눔스퀘어 Bold" w:eastAsia="나눔스퀘어 Bold" w:hAnsi="나눔스퀘어 Bold"/>
          <w:sz w:val="28"/>
        </w:rPr>
        <w:t xml:space="preserve"> </w:t>
      </w:r>
      <w:r w:rsidRPr="00FE14DF">
        <w:rPr>
          <w:rFonts w:ascii="나눔스퀘어 Bold" w:eastAsia="나눔스퀘어 Bold" w:hAnsi="나눔스퀘어 Bold" w:hint="eastAsia"/>
          <w:sz w:val="28"/>
        </w:rPr>
        <w:t>김현구</w:t>
      </w:r>
    </w:p>
    <w:p w14:paraId="40A880CE" w14:textId="158ECB8F" w:rsidR="005C1F34" w:rsidRPr="004031CE" w:rsidRDefault="005C1F34">
      <w:pPr>
        <w:rPr>
          <w:rFonts w:ascii="나눔스퀘어 ExtraBold" w:eastAsia="나눔스퀘어 ExtraBold" w:hAnsi="나눔스퀘어 ExtraBold"/>
          <w:sz w:val="40"/>
          <w:szCs w:val="32"/>
        </w:rPr>
      </w:pPr>
      <w:r w:rsidRPr="004031CE">
        <w:rPr>
          <w:rFonts w:ascii="나눔스퀘어 ExtraBold" w:eastAsia="나눔스퀘어 ExtraBold" w:hAnsi="나눔스퀘어 ExtraBold" w:hint="eastAsia"/>
          <w:sz w:val="40"/>
          <w:szCs w:val="32"/>
        </w:rPr>
        <w:lastRenderedPageBreak/>
        <w:t>전체 화면</w:t>
      </w:r>
    </w:p>
    <w:p w14:paraId="4EDC04AD" w14:textId="24A5F526" w:rsidR="005C1F34" w:rsidRDefault="009E0946">
      <w:pPr>
        <w:rPr>
          <w:rFonts w:ascii="나눔스퀘어 Bold" w:eastAsia="나눔스퀘어 Bold" w:hAnsi="나눔스퀘어 Bold"/>
          <w:sz w:val="28"/>
        </w:rPr>
      </w:pPr>
      <w:r>
        <w:rPr>
          <w:noProof/>
        </w:rPr>
        <w:drawing>
          <wp:inline distT="0" distB="0" distL="0" distR="0" wp14:anchorId="0DBA665C" wp14:editId="1CFF07B2">
            <wp:extent cx="2918460" cy="590758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26" r="6198" b="1488"/>
                    <a:stretch/>
                  </pic:blipFill>
                  <pic:spPr bwMode="auto">
                    <a:xfrm>
                      <a:off x="0" y="0"/>
                      <a:ext cx="2960937" cy="599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65C7" w14:textId="30E6810A" w:rsidR="009E0946" w:rsidRPr="009E0946" w:rsidRDefault="009E0946">
      <w:pPr>
        <w:rPr>
          <w:rFonts w:ascii="나눔스퀘어" w:eastAsia="나눔스퀘어" w:hAnsi="나눔스퀘어" w:hint="eastAsia"/>
          <w:szCs w:val="18"/>
        </w:rPr>
      </w:pPr>
      <w:r w:rsidRPr="009E0946">
        <w:rPr>
          <w:rFonts w:ascii="나눔스퀘어" w:eastAsia="나눔스퀘어" w:hAnsi="나눔스퀘어" w:hint="eastAsia"/>
          <w:szCs w:val="18"/>
        </w:rPr>
        <w:t xml:space="preserve">맨 처음 켰을 때 화면으로 </w:t>
      </w:r>
      <w:r w:rsidRPr="009E0946">
        <w:rPr>
          <w:rFonts w:ascii="나눔스퀘어" w:eastAsia="나눔스퀘어" w:hAnsi="나눔스퀘어"/>
          <w:szCs w:val="18"/>
        </w:rPr>
        <w:t>Decimal</w:t>
      </w:r>
      <w:r w:rsidRPr="009E0946">
        <w:rPr>
          <w:rFonts w:ascii="나눔스퀘어" w:eastAsia="나눔스퀘어" w:hAnsi="나눔스퀘어" w:hint="eastAsia"/>
          <w:szCs w:val="18"/>
        </w:rPr>
        <w:t>이 체크되어 있다.</w:t>
      </w:r>
    </w:p>
    <w:p w14:paraId="2C7B4F04" w14:textId="23B048F7" w:rsidR="005C1F34" w:rsidRDefault="005C1F34">
      <w:pPr>
        <w:rPr>
          <w:rFonts w:ascii="나눔스퀘어 Bold" w:eastAsia="나눔스퀘어 Bold" w:hAnsi="나눔스퀘어 Bold"/>
          <w:sz w:val="28"/>
        </w:rPr>
      </w:pPr>
    </w:p>
    <w:p w14:paraId="095B7BD1" w14:textId="77777777" w:rsidR="004031CE" w:rsidRDefault="004031CE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/>
          <w:sz w:val="28"/>
        </w:rPr>
        <w:br w:type="page"/>
      </w:r>
    </w:p>
    <w:p w14:paraId="25AD8EA5" w14:textId="75FAEBA6" w:rsidR="004031CE" w:rsidRPr="004031CE" w:rsidRDefault="004031CE">
      <w:pPr>
        <w:rPr>
          <w:rFonts w:ascii="나눔스퀘어 ExtraBold" w:eastAsia="나눔스퀘어 ExtraBold" w:hAnsi="나눔스퀘어 ExtraBold" w:hint="eastAsia"/>
          <w:sz w:val="40"/>
          <w:szCs w:val="32"/>
        </w:rPr>
      </w:pPr>
      <w:r w:rsidRPr="004031CE">
        <w:rPr>
          <w:rFonts w:ascii="나눔스퀘어 ExtraBold" w:eastAsia="나눔스퀘어 ExtraBold" w:hAnsi="나눔스퀘어 ExtraBold" w:hint="eastAsia"/>
          <w:sz w:val="40"/>
          <w:szCs w:val="32"/>
        </w:rPr>
        <w:lastRenderedPageBreak/>
        <w:t>세부 구현</w:t>
      </w:r>
    </w:p>
    <w:p w14:paraId="529D2A99" w14:textId="73873949" w:rsidR="005C1F34" w:rsidRDefault="005C1F34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1.</w:t>
      </w:r>
      <w:r>
        <w:rPr>
          <w:rFonts w:ascii="나눔스퀘어 Bold" w:eastAsia="나눔스퀘어 Bold" w:hAnsi="나눔스퀘어 Bold"/>
          <w:sz w:val="28"/>
        </w:rPr>
        <w:t xml:space="preserve"> </w:t>
      </w:r>
      <w:r w:rsidR="009E0946">
        <w:rPr>
          <w:rFonts w:ascii="나눔스퀘어 Bold" w:eastAsia="나눔스퀘어 Bold" w:hAnsi="나눔스퀘어 Bold" w:hint="eastAsia"/>
          <w:sz w:val="28"/>
        </w:rPr>
        <w:t>진수 변환</w:t>
      </w:r>
    </w:p>
    <w:p w14:paraId="4D3D7BE5" w14:textId="31A65870" w:rsidR="009E0946" w:rsidRDefault="009E0946">
      <w:pPr>
        <w:rPr>
          <w:rFonts w:ascii="나눔스퀘어 Bold" w:eastAsia="나눔스퀘어 Bold" w:hAnsi="나눔스퀘어 Bold"/>
          <w:sz w:val="28"/>
        </w:rPr>
      </w:pPr>
      <w:r>
        <w:rPr>
          <w:noProof/>
        </w:rPr>
        <w:drawing>
          <wp:inline distT="0" distB="0" distL="0" distR="0" wp14:anchorId="4649432A" wp14:editId="6FA3007C">
            <wp:extent cx="1622425" cy="118872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9" r="8687" b="65700"/>
                    <a:stretch/>
                  </pic:blipFill>
                  <pic:spPr bwMode="auto">
                    <a:xfrm>
                      <a:off x="0" y="0"/>
                      <a:ext cx="1639643" cy="12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1790" wp14:editId="3BBE7EFC">
            <wp:extent cx="1675765" cy="1203960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5" r="7574" b="66004"/>
                    <a:stretch/>
                  </pic:blipFill>
                  <pic:spPr bwMode="auto">
                    <a:xfrm>
                      <a:off x="0" y="0"/>
                      <a:ext cx="1692402" cy="121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1ACF9" w14:textId="1010E88D" w:rsidR="009E0946" w:rsidRDefault="009E0946">
      <w:pPr>
        <w:rPr>
          <w:rFonts w:ascii="나눔스퀘어" w:eastAsia="나눔스퀘어" w:hAnsi="나눔스퀘어"/>
          <w:szCs w:val="18"/>
        </w:rPr>
      </w:pPr>
      <w:r>
        <w:rPr>
          <w:rFonts w:ascii="나눔스퀘어" w:eastAsia="나눔스퀘어" w:hAnsi="나눔스퀘어" w:hint="eastAsia"/>
          <w:szCs w:val="18"/>
        </w:rPr>
        <w:t>1</w:t>
      </w:r>
      <w:r>
        <w:rPr>
          <w:rFonts w:ascii="나눔스퀘어" w:eastAsia="나눔스퀘어" w:hAnsi="나눔스퀘어"/>
          <w:szCs w:val="18"/>
        </w:rPr>
        <w:t>5</w:t>
      </w:r>
      <w:r>
        <w:rPr>
          <w:rFonts w:ascii="나눔스퀘어" w:eastAsia="나눔스퀘어" w:hAnsi="나눔스퀘어" w:hint="eastAsia"/>
          <w:szCs w:val="18"/>
        </w:rPr>
        <w:t xml:space="preserve">를 </w:t>
      </w:r>
      <w:r>
        <w:rPr>
          <w:rFonts w:ascii="나눔스퀘어" w:eastAsia="나눔스퀘어" w:hAnsi="나눔스퀘어"/>
          <w:szCs w:val="18"/>
        </w:rPr>
        <w:t>16</w:t>
      </w:r>
      <w:r>
        <w:rPr>
          <w:rFonts w:ascii="나눔스퀘어" w:eastAsia="나눔스퀘어" w:hAnsi="나눔스퀘어" w:hint="eastAsia"/>
          <w:szCs w:val="18"/>
        </w:rPr>
        <w:t xml:space="preserve">진수로 변환하여 </w:t>
      </w:r>
      <w:r>
        <w:rPr>
          <w:rFonts w:ascii="나눔스퀘어" w:eastAsia="나눔스퀘어" w:hAnsi="나눔스퀘어"/>
          <w:szCs w:val="18"/>
        </w:rPr>
        <w:t>f</w:t>
      </w:r>
      <w:r>
        <w:rPr>
          <w:rFonts w:ascii="나눔스퀘어" w:eastAsia="나눔스퀘어" w:hAnsi="나눔스퀘어" w:hint="eastAsia"/>
          <w:szCs w:val="18"/>
        </w:rPr>
        <w:t>가 출력되는 모습이다.</w:t>
      </w:r>
    </w:p>
    <w:p w14:paraId="73B61700" w14:textId="77777777" w:rsidR="004031CE" w:rsidRDefault="004031CE">
      <w:pPr>
        <w:rPr>
          <w:rFonts w:ascii="나눔스퀘어 Bold" w:eastAsia="나눔스퀘어 Bold" w:hAnsi="나눔스퀘어 Bold"/>
          <w:sz w:val="28"/>
        </w:rPr>
      </w:pPr>
    </w:p>
    <w:p w14:paraId="3F41E2B0" w14:textId="2BC545C5" w:rsidR="005C1F34" w:rsidRDefault="005C1F34">
      <w:pPr>
        <w:rPr>
          <w:rFonts w:ascii="나눔스퀘어 Bold" w:eastAsia="나눔스퀘어 Bold" w:hAnsi="나눔스퀘어 Bold" w:hint="eastAsia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</w:t>
      </w:r>
      <w:r w:rsidR="009E0946">
        <w:rPr>
          <w:rFonts w:ascii="나눔스퀘어 Bold" w:eastAsia="나눔스퀘어 Bold" w:hAnsi="나눔스퀘어 Bold" w:hint="eastAsia"/>
          <w:sz w:val="28"/>
        </w:rPr>
        <w:t>X</w:t>
      </w:r>
      <w:r w:rsidR="009E0946">
        <w:rPr>
          <w:rFonts w:ascii="나눔스퀘어 Bold" w:eastAsia="나눔스퀘어 Bold" w:hAnsi="나눔스퀘어 Bold"/>
          <w:sz w:val="28"/>
        </w:rPr>
        <w:t xml:space="preserve">ml </w:t>
      </w:r>
      <w:r>
        <w:rPr>
          <w:rFonts w:ascii="나눔스퀘어 Bold" w:eastAsia="나눔스퀘어 Bold" w:hAnsi="나눔스퀘어 Bold"/>
          <w:sz w:val="28"/>
        </w:rPr>
        <w:t>C</w:t>
      </w:r>
      <w:r>
        <w:rPr>
          <w:rFonts w:ascii="나눔스퀘어 Bold" w:eastAsia="나눔스퀘어 Bold" w:hAnsi="나눔스퀘어 Bold" w:hint="eastAsia"/>
          <w:sz w:val="28"/>
        </w:rPr>
        <w:t>ode&gt;</w:t>
      </w:r>
      <w:r w:rsidR="00F53C65">
        <w:rPr>
          <w:rFonts w:ascii="나눔스퀘어 Bold" w:eastAsia="나눔스퀘어 Bold" w:hAnsi="나눔스퀘어 Bold"/>
          <w:sz w:val="28"/>
        </w:rPr>
        <w:tab/>
      </w:r>
      <w:r w:rsidR="00F53C65">
        <w:rPr>
          <w:rFonts w:ascii="나눔스퀘어 Bold" w:eastAsia="나눔스퀘어 Bold" w:hAnsi="나눔스퀘어 Bold"/>
          <w:sz w:val="28"/>
        </w:rPr>
        <w:tab/>
      </w:r>
      <w:r w:rsidR="00F53C65">
        <w:rPr>
          <w:rFonts w:ascii="나눔스퀘어 Bold" w:eastAsia="나눔스퀘어 Bold" w:hAnsi="나눔스퀘어 Bold"/>
          <w:sz w:val="28"/>
        </w:rPr>
        <w:tab/>
      </w:r>
      <w:r w:rsidR="004031CE">
        <w:rPr>
          <w:rFonts w:ascii="나눔스퀘어 Bold" w:eastAsia="나눔스퀘어 Bold" w:hAnsi="나눔스퀘어 Bold"/>
          <w:sz w:val="28"/>
        </w:rPr>
        <w:tab/>
      </w:r>
      <w:r w:rsidR="00F53C65">
        <w:rPr>
          <w:rFonts w:ascii="나눔스퀘어 Bold" w:eastAsia="나눔스퀘어 Bold" w:hAnsi="나눔스퀘어 Bold" w:hint="eastAsia"/>
          <w:sz w:val="28"/>
        </w:rPr>
        <w:t>&lt;</w:t>
      </w:r>
      <w:r w:rsidR="00F53C65">
        <w:rPr>
          <w:rFonts w:ascii="나눔스퀘어 Bold" w:eastAsia="나눔스퀘어 Bold" w:hAnsi="나눔스퀘어 Bold"/>
          <w:sz w:val="28"/>
        </w:rPr>
        <w:t>java Code&gt;</w:t>
      </w:r>
    </w:p>
    <w:p w14:paraId="32CA4DEE" w14:textId="2B9D5A88" w:rsidR="009E0946" w:rsidRDefault="009E0946">
      <w:pPr>
        <w:rPr>
          <w:rFonts w:ascii="나눔스퀘어 Bold" w:eastAsia="나눔스퀘어 Bold" w:hAnsi="나눔스퀘어 Bold"/>
          <w:sz w:val="28"/>
        </w:rPr>
      </w:pPr>
      <w:r>
        <w:rPr>
          <w:noProof/>
        </w:rPr>
        <w:drawing>
          <wp:inline distT="0" distB="0" distL="0" distR="0" wp14:anchorId="2658BEE7" wp14:editId="696990A0">
            <wp:extent cx="2372856" cy="3451860"/>
            <wp:effectExtent l="0" t="0" r="889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4743" cy="346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65">
        <w:rPr>
          <w:noProof/>
        </w:rPr>
        <w:drawing>
          <wp:inline distT="0" distB="0" distL="0" distR="0" wp14:anchorId="393E5C60" wp14:editId="568EA6E6">
            <wp:extent cx="3162084" cy="2663825"/>
            <wp:effectExtent l="0" t="0" r="635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931" cy="26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CCE0" w14:textId="77777777" w:rsidR="004031CE" w:rsidRPr="004031CE" w:rsidRDefault="004031CE">
      <w:pPr>
        <w:rPr>
          <w:rFonts w:ascii="나눔스퀘어 Bold" w:eastAsia="나눔스퀘어 Bold" w:hAnsi="나눔스퀘어 Bold" w:hint="eastAsia"/>
          <w:sz w:val="28"/>
        </w:rPr>
      </w:pPr>
    </w:p>
    <w:p w14:paraId="6CE1FA31" w14:textId="6DC35C11" w:rsidR="00852FA4" w:rsidRDefault="005C1F34" w:rsidP="009E0946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05968394" w14:textId="2F2CDAC5" w:rsidR="00F53C65" w:rsidRPr="004031CE" w:rsidRDefault="009E0946">
      <w:pPr>
        <w:rPr>
          <w:rFonts w:ascii="나눔스퀘어" w:eastAsia="나눔스퀘어" w:hAnsi="나눔스퀘어"/>
          <w:szCs w:val="18"/>
        </w:rPr>
      </w:pPr>
      <w:proofErr w:type="spellStart"/>
      <w:r>
        <w:rPr>
          <w:rFonts w:ascii="나눔스퀘어" w:eastAsia="나눔스퀘어" w:hAnsi="나눔스퀘어" w:hint="eastAsia"/>
          <w:szCs w:val="18"/>
        </w:rPr>
        <w:t>R</w:t>
      </w:r>
      <w:r>
        <w:rPr>
          <w:rFonts w:ascii="나눔스퀘어" w:eastAsia="나눔스퀘어" w:hAnsi="나눔스퀘어"/>
          <w:szCs w:val="18"/>
        </w:rPr>
        <w:t>adioGroup</w:t>
      </w:r>
      <w:proofErr w:type="spellEnd"/>
      <w:r>
        <w:rPr>
          <w:rFonts w:ascii="나눔스퀘어" w:eastAsia="나눔스퀘어" w:hAnsi="나눔스퀘어" w:hint="eastAsia"/>
          <w:szCs w:val="18"/>
        </w:rPr>
        <w:t>을 통해 가로로 정렬하였고,</w:t>
      </w:r>
      <w:r>
        <w:rPr>
          <w:rFonts w:ascii="나눔스퀘어" w:eastAsia="나눔스퀘어" w:hAnsi="나눔스퀘어"/>
          <w:szCs w:val="18"/>
        </w:rPr>
        <w:t xml:space="preserve"> Decimal </w:t>
      </w:r>
      <w:r>
        <w:rPr>
          <w:rFonts w:ascii="나눔스퀘어" w:eastAsia="나눔스퀘어" w:hAnsi="나눔스퀘어" w:hint="eastAsia"/>
          <w:szCs w:val="18"/>
        </w:rPr>
        <w:t xml:space="preserve">버튼은 </w:t>
      </w:r>
      <w:r>
        <w:rPr>
          <w:rFonts w:ascii="나눔스퀘어" w:eastAsia="나눔스퀘어" w:hAnsi="나눔스퀘어"/>
          <w:szCs w:val="18"/>
        </w:rPr>
        <w:t>checked = “true”</w:t>
      </w:r>
      <w:r>
        <w:rPr>
          <w:rFonts w:ascii="나눔스퀘어" w:eastAsia="나눔스퀘어" w:hAnsi="나눔스퀘어" w:hint="eastAsia"/>
          <w:szCs w:val="18"/>
        </w:rPr>
        <w:t>로 기본값을 주었다.</w:t>
      </w:r>
      <w:r w:rsidR="004031CE">
        <w:rPr>
          <w:rFonts w:ascii="나눔스퀘어" w:eastAsia="나눔스퀘어" w:hAnsi="나눔스퀘어"/>
          <w:szCs w:val="18"/>
        </w:rPr>
        <w:br/>
      </w:r>
      <w:r>
        <w:rPr>
          <w:rFonts w:ascii="나눔스퀘어" w:eastAsia="나눔스퀘어" w:hAnsi="나눔스퀘어" w:hint="eastAsia"/>
          <w:szCs w:val="18"/>
        </w:rPr>
        <w:t xml:space="preserve">라디오 버튼을 클릭하면 </w:t>
      </w:r>
      <w:proofErr w:type="spellStart"/>
      <w:r>
        <w:rPr>
          <w:rFonts w:ascii="나눔스퀘어" w:eastAsia="나눔스퀘어" w:hAnsi="나눔스퀘어"/>
          <w:szCs w:val="18"/>
        </w:rPr>
        <w:t>onClick</w:t>
      </w:r>
      <w:proofErr w:type="spellEnd"/>
      <w:r>
        <w:rPr>
          <w:rFonts w:ascii="나눔스퀘어" w:eastAsia="나눔스퀘어" w:hAnsi="나눔스퀘어" w:hint="eastAsia"/>
          <w:szCs w:val="18"/>
        </w:rPr>
        <w:t xml:space="preserve">이벤트를 통해 </w:t>
      </w:r>
      <w:proofErr w:type="spellStart"/>
      <w:r>
        <w:rPr>
          <w:rFonts w:ascii="나눔스퀘어" w:eastAsia="나눔스퀘어" w:hAnsi="나눔스퀘어"/>
          <w:szCs w:val="18"/>
        </w:rPr>
        <w:t>decHex</w:t>
      </w:r>
      <w:proofErr w:type="spellEnd"/>
      <w:r>
        <w:rPr>
          <w:rFonts w:ascii="나눔스퀘어" w:eastAsia="나눔스퀘어" w:hAnsi="나눔스퀘어"/>
          <w:szCs w:val="18"/>
        </w:rPr>
        <w:t>()</w:t>
      </w:r>
      <w:r>
        <w:rPr>
          <w:rFonts w:ascii="나눔스퀘어" w:eastAsia="나눔스퀘어" w:hAnsi="나눔스퀘어" w:hint="eastAsia"/>
          <w:szCs w:val="18"/>
        </w:rPr>
        <w:t>함수를 호출한다.</w:t>
      </w:r>
      <w:r w:rsidR="004031CE">
        <w:rPr>
          <w:rFonts w:ascii="나눔스퀘어" w:eastAsia="나눔스퀘어" w:hAnsi="나눔스퀘어"/>
          <w:szCs w:val="18"/>
        </w:rPr>
        <w:br/>
      </w:r>
      <w:proofErr w:type="spellStart"/>
      <w:r w:rsidR="00F53C65">
        <w:rPr>
          <w:rFonts w:ascii="나눔스퀘어" w:eastAsia="나눔스퀘어" w:hAnsi="나눔스퀘어" w:hint="eastAsia"/>
          <w:szCs w:val="18"/>
        </w:rPr>
        <w:t>d</w:t>
      </w:r>
      <w:r w:rsidR="00F53C65">
        <w:rPr>
          <w:rFonts w:ascii="나눔스퀘어" w:eastAsia="나눔스퀘어" w:hAnsi="나눔스퀘어"/>
          <w:szCs w:val="18"/>
        </w:rPr>
        <w:t>exHex</w:t>
      </w:r>
      <w:proofErr w:type="spellEnd"/>
      <w:r w:rsidR="00F53C65">
        <w:rPr>
          <w:rFonts w:ascii="나눔스퀘어" w:eastAsia="나눔스퀘어" w:hAnsi="나눔스퀘어"/>
          <w:szCs w:val="18"/>
        </w:rPr>
        <w:t>()</w:t>
      </w:r>
      <w:r w:rsidR="00F53C65">
        <w:rPr>
          <w:rFonts w:ascii="나눔스퀘어" w:eastAsia="나눔스퀘어" w:hAnsi="나눔스퀘어" w:hint="eastAsia"/>
          <w:szCs w:val="18"/>
        </w:rPr>
        <w:t xml:space="preserve">에서는 정답을 입력하는 </w:t>
      </w:r>
      <w:proofErr w:type="spellStart"/>
      <w:r w:rsidR="00F53C65">
        <w:rPr>
          <w:rFonts w:ascii="나눔스퀘어" w:eastAsia="나눔스퀘어" w:hAnsi="나눔스퀘어"/>
          <w:szCs w:val="18"/>
        </w:rPr>
        <w:t>textAnswer</w:t>
      </w:r>
      <w:proofErr w:type="spellEnd"/>
      <w:r w:rsidR="00F53C65">
        <w:rPr>
          <w:rFonts w:ascii="나눔스퀘어" w:eastAsia="나눔스퀘어" w:hAnsi="나눔스퀘어" w:hint="eastAsia"/>
          <w:szCs w:val="18"/>
        </w:rPr>
        <w:t xml:space="preserve">박스를 가져와 </w:t>
      </w:r>
      <w:proofErr w:type="spellStart"/>
      <w:r w:rsidR="00F53C65">
        <w:rPr>
          <w:rFonts w:ascii="나눔스퀘어" w:eastAsia="나눔스퀘어" w:hAnsi="나눔스퀘어"/>
          <w:szCs w:val="18"/>
        </w:rPr>
        <w:t>indexOf</w:t>
      </w:r>
      <w:proofErr w:type="spellEnd"/>
      <w:r w:rsidR="00F53C65">
        <w:rPr>
          <w:rFonts w:ascii="나눔스퀘어" w:eastAsia="나눔스퀘어" w:hAnsi="나눔스퀘어" w:hint="eastAsia"/>
          <w:szCs w:val="18"/>
        </w:rPr>
        <w:t>함수를 이용해서 소수점을 제거한다.</w:t>
      </w:r>
      <w:r w:rsidR="004031CE">
        <w:rPr>
          <w:rFonts w:ascii="나눔스퀘어" w:eastAsia="나눔스퀘어" w:hAnsi="나눔스퀘어"/>
          <w:szCs w:val="18"/>
        </w:rPr>
        <w:br/>
      </w:r>
      <w:r w:rsidR="00F53C65">
        <w:rPr>
          <w:rFonts w:ascii="나눔스퀘어" w:eastAsia="나눔스퀘어" w:hAnsi="나눔스퀘어"/>
          <w:szCs w:val="18"/>
        </w:rPr>
        <w:t>R.id</w:t>
      </w:r>
      <w:r w:rsidR="00F53C65">
        <w:rPr>
          <w:rFonts w:ascii="나눔스퀘어" w:eastAsia="나눔스퀘어" w:hAnsi="나눔스퀘어" w:hint="eastAsia"/>
          <w:szCs w:val="18"/>
        </w:rPr>
        <w:t xml:space="preserve">를 인식하여 각 버튼의 </w:t>
      </w:r>
      <w:r w:rsidR="00F53C65">
        <w:rPr>
          <w:rFonts w:ascii="나눔스퀘어" w:eastAsia="나눔스퀘어" w:hAnsi="나눔스퀘어"/>
          <w:szCs w:val="18"/>
        </w:rPr>
        <w:t>id</w:t>
      </w:r>
      <w:r w:rsidR="00F53C65">
        <w:rPr>
          <w:rFonts w:ascii="나눔스퀘어" w:eastAsia="나눔스퀘어" w:hAnsi="나눔스퀘어" w:hint="eastAsia"/>
          <w:szCs w:val="18"/>
        </w:rPr>
        <w:t>를 기준으로 변환을 수행한다.</w:t>
      </w:r>
      <w:r w:rsidR="00F53C65">
        <w:rPr>
          <w:rFonts w:ascii="나눔스퀘어 Bold" w:eastAsia="나눔스퀘어 Bold" w:hAnsi="나눔스퀘어 Bold"/>
          <w:sz w:val="28"/>
        </w:rPr>
        <w:br w:type="page"/>
      </w:r>
    </w:p>
    <w:p w14:paraId="0D689B20" w14:textId="5B06E90E" w:rsidR="004031CE" w:rsidRDefault="004031CE" w:rsidP="004031CE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lastRenderedPageBreak/>
        <w:t>1.</w:t>
      </w:r>
      <w:r>
        <w:rPr>
          <w:rFonts w:ascii="나눔스퀘어 Bold" w:eastAsia="나눔스퀘어 Bold" w:hAnsi="나눔스퀘어 Bold"/>
          <w:sz w:val="28"/>
        </w:rPr>
        <w:t xml:space="preserve"> </w:t>
      </w:r>
      <w:r>
        <w:rPr>
          <w:rFonts w:ascii="나눔스퀘어 Bold" w:eastAsia="나눔스퀘어 Bold" w:hAnsi="나눔스퀘어 Bold" w:hint="eastAsia"/>
          <w:sz w:val="28"/>
        </w:rPr>
        <w:t>버튼 클릭</w:t>
      </w:r>
    </w:p>
    <w:p w14:paraId="65EB9316" w14:textId="678BC659" w:rsidR="00F53C65" w:rsidRPr="004031CE" w:rsidRDefault="004031CE" w:rsidP="009E0946">
      <w:pPr>
        <w:rPr>
          <w:rFonts w:ascii="나눔스퀘어" w:eastAsia="나눔스퀘어" w:hAnsi="나눔스퀘어" w:hint="eastAsia"/>
          <w:szCs w:val="18"/>
        </w:rPr>
      </w:pPr>
      <w:r>
        <w:rPr>
          <w:noProof/>
        </w:rPr>
        <w:drawing>
          <wp:inline distT="0" distB="0" distL="0" distR="0" wp14:anchorId="7845455B" wp14:editId="1E1E2442">
            <wp:extent cx="1828800" cy="3719593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819" r="6819" b="1488"/>
                    <a:stretch/>
                  </pic:blipFill>
                  <pic:spPr bwMode="auto">
                    <a:xfrm>
                      <a:off x="0" y="0"/>
                      <a:ext cx="1836673" cy="373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A6289" w14:textId="0D72892B" w:rsidR="004031CE" w:rsidRPr="004031CE" w:rsidRDefault="004031CE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버튼을 누르면 해당 버튼의 문자(</w:t>
      </w:r>
      <w:r>
        <w:rPr>
          <w:rFonts w:ascii="나눔스퀘어" w:eastAsia="나눔스퀘어" w:hAnsi="나눔스퀘어"/>
          <w:noProof/>
        </w:rPr>
        <w:t>X</w:t>
      </w:r>
      <w:r>
        <w:rPr>
          <w:rFonts w:ascii="나눔스퀘어" w:eastAsia="나눔스퀘어" w:hAnsi="나눔스퀘어" w:hint="eastAsia"/>
          <w:noProof/>
        </w:rPr>
        <w:t xml:space="preserve">제외)가 위의 </w:t>
      </w:r>
      <w:r>
        <w:rPr>
          <w:rFonts w:ascii="나눔스퀘어" w:eastAsia="나눔스퀘어" w:hAnsi="나눔스퀘어"/>
          <w:noProof/>
        </w:rPr>
        <w:t>textBox</w:t>
      </w:r>
      <w:r>
        <w:rPr>
          <w:rFonts w:ascii="나눔스퀘어" w:eastAsia="나눔스퀘어" w:hAnsi="나눔스퀘어" w:hint="eastAsia"/>
          <w:noProof/>
        </w:rPr>
        <w:t>에 삽입된다.</w:t>
      </w:r>
    </w:p>
    <w:p w14:paraId="1A16C5DF" w14:textId="76B1CC42" w:rsidR="004031CE" w:rsidRPr="004031CE" w:rsidRDefault="004031CE" w:rsidP="00855982">
      <w:pPr>
        <w:rPr>
          <w:rFonts w:ascii="나눔스퀘어" w:eastAsia="나눔스퀘어" w:hAnsi="나눔스퀘어"/>
          <w:noProof/>
        </w:rPr>
      </w:pPr>
    </w:p>
    <w:p w14:paraId="3DBD367E" w14:textId="77777777" w:rsidR="004031CE" w:rsidRDefault="004031CE" w:rsidP="004031CE">
      <w:pPr>
        <w:rPr>
          <w:rFonts w:ascii="나눔스퀘어 Bold" w:eastAsia="나눔스퀘어 Bold" w:hAnsi="나눔스퀘어 Bold" w:hint="eastAsia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&lt;X</w:t>
      </w:r>
      <w:r>
        <w:rPr>
          <w:rFonts w:ascii="나눔스퀘어 Bold" w:eastAsia="나눔스퀘어 Bold" w:hAnsi="나눔스퀘어 Bold"/>
          <w:sz w:val="28"/>
        </w:rPr>
        <w:t>ml C</w:t>
      </w:r>
      <w:r>
        <w:rPr>
          <w:rFonts w:ascii="나눔스퀘어 Bold" w:eastAsia="나눔스퀘어 Bold" w:hAnsi="나눔스퀘어 Bold" w:hint="eastAsia"/>
          <w:sz w:val="28"/>
        </w:rPr>
        <w:t>ode&gt;</w:t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 w:hint="eastAsia"/>
          <w:sz w:val="28"/>
        </w:rPr>
        <w:t>&lt;</w:t>
      </w:r>
      <w:r>
        <w:rPr>
          <w:rFonts w:ascii="나눔스퀘어 Bold" w:eastAsia="나눔스퀘어 Bold" w:hAnsi="나눔스퀘어 Bold"/>
          <w:sz w:val="28"/>
        </w:rPr>
        <w:t>java Code&gt;</w:t>
      </w:r>
    </w:p>
    <w:p w14:paraId="1DF5EE6C" w14:textId="674090BC" w:rsidR="004031CE" w:rsidRPr="004031CE" w:rsidRDefault="004031CE" w:rsidP="00855982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3ED65B79" wp14:editId="6C3813C5">
            <wp:extent cx="2491740" cy="2902585"/>
            <wp:effectExtent l="0" t="0" r="381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6092" cy="291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D7D53" wp14:editId="38F31719">
            <wp:extent cx="3096334" cy="1697990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8889" cy="17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5EA5" w14:textId="52F0042E" w:rsidR="004031CE" w:rsidRPr="004031CE" w:rsidRDefault="004031CE" w:rsidP="00855982">
      <w:pPr>
        <w:rPr>
          <w:rFonts w:ascii="나눔스퀘어" w:eastAsia="나눔스퀘어" w:hAnsi="나눔스퀘어"/>
          <w:noProof/>
        </w:rPr>
      </w:pPr>
    </w:p>
    <w:p w14:paraId="60B3F405" w14:textId="608D2931" w:rsidR="004031CE" w:rsidRDefault="004031CE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br w:type="page"/>
      </w:r>
    </w:p>
    <w:p w14:paraId="0DDB6341" w14:textId="77777777" w:rsidR="004031CE" w:rsidRDefault="004031CE" w:rsidP="004031CE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lastRenderedPageBreak/>
        <w:t>&lt;설명&gt;</w:t>
      </w:r>
    </w:p>
    <w:p w14:paraId="036183F4" w14:textId="5BBF0EE2" w:rsidR="004031CE" w:rsidRDefault="004031CE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T</w:t>
      </w:r>
      <w:r>
        <w:rPr>
          <w:rFonts w:ascii="나눔스퀘어" w:eastAsia="나눔스퀘어" w:hAnsi="나눔스퀘어"/>
          <w:noProof/>
        </w:rPr>
        <w:t>ableLayout</w:t>
      </w:r>
      <w:r>
        <w:rPr>
          <w:rFonts w:ascii="나눔스퀘어" w:eastAsia="나눔스퀘어" w:hAnsi="나눔스퀘어" w:hint="eastAsia"/>
          <w:noProof/>
        </w:rPr>
        <w:t xml:space="preserve">을 이용해서 </w:t>
      </w:r>
      <w:r>
        <w:rPr>
          <w:rFonts w:ascii="나눔스퀘어" w:eastAsia="나눔스퀘어" w:hAnsi="나눔스퀘어"/>
          <w:noProof/>
        </w:rPr>
        <w:t>4*5</w:t>
      </w:r>
      <w:r>
        <w:rPr>
          <w:rFonts w:ascii="나눔스퀘어" w:eastAsia="나눔스퀘어" w:hAnsi="나눔스퀘어" w:hint="eastAsia"/>
          <w:noProof/>
        </w:rPr>
        <w:t xml:space="preserve">의 계산기를 </w:t>
      </w:r>
      <w:r>
        <w:rPr>
          <w:rFonts w:ascii="나눔스퀘어" w:eastAsia="나눔스퀘어" w:hAnsi="나눔스퀘어"/>
          <w:noProof/>
        </w:rPr>
        <w:t xml:space="preserve">xml </w:t>
      </w:r>
      <w:r>
        <w:rPr>
          <w:rFonts w:ascii="나눔스퀘어" w:eastAsia="나눔스퀘어" w:hAnsi="나눔스퀘어" w:hint="eastAsia"/>
          <w:noProof/>
        </w:rPr>
        <w:t>코드로 만들었고</w:t>
      </w:r>
      <w:r>
        <w:rPr>
          <w:rFonts w:ascii="나눔스퀘어" w:eastAsia="나눔스퀘어" w:hAnsi="나눔스퀘어"/>
          <w:noProof/>
        </w:rPr>
        <w:br/>
      </w:r>
      <w:r>
        <w:rPr>
          <w:rFonts w:ascii="나눔스퀘어" w:eastAsia="나눔스퀘어" w:hAnsi="나눔스퀘어" w:hint="eastAsia"/>
          <w:noProof/>
        </w:rPr>
        <w:t xml:space="preserve">각 버튼을 클릭하면 </w:t>
      </w:r>
      <w:r>
        <w:rPr>
          <w:rFonts w:ascii="나눔스퀘어" w:eastAsia="나눔스퀘어" w:hAnsi="나눔스퀘어"/>
          <w:noProof/>
        </w:rPr>
        <w:t>pressButton()</w:t>
      </w:r>
      <w:r>
        <w:rPr>
          <w:rFonts w:ascii="나눔스퀘어" w:eastAsia="나눔스퀘어" w:hAnsi="나눔스퀘어" w:hint="eastAsia"/>
          <w:noProof/>
        </w:rPr>
        <w:t xml:space="preserve">함수를 호출하여 </w:t>
      </w:r>
      <w:r>
        <w:rPr>
          <w:rFonts w:ascii="나눔스퀘어" w:eastAsia="나눔스퀘어" w:hAnsi="나눔스퀘어"/>
          <w:noProof/>
        </w:rPr>
        <w:t>id</w:t>
      </w:r>
      <w:r>
        <w:rPr>
          <w:rFonts w:ascii="나눔스퀘어" w:eastAsia="나눔스퀘어" w:hAnsi="나눔스퀘어" w:hint="eastAsia"/>
          <w:noProof/>
        </w:rPr>
        <w:t xml:space="preserve">를 통해 그 값이 </w:t>
      </w:r>
      <w:r>
        <w:rPr>
          <w:rFonts w:ascii="나눔스퀘어" w:eastAsia="나눔스퀘어" w:hAnsi="나눔스퀘어"/>
          <w:noProof/>
        </w:rPr>
        <w:t>textbox</w:t>
      </w:r>
      <w:r>
        <w:rPr>
          <w:rFonts w:ascii="나눔스퀘어" w:eastAsia="나눔스퀘어" w:hAnsi="나눔스퀘어" w:hint="eastAsia"/>
          <w:noProof/>
        </w:rPr>
        <w:t>에 대입하게 된다.</w:t>
      </w:r>
    </w:p>
    <w:p w14:paraId="4BAACFBD" w14:textId="099C7A1E" w:rsidR="004031CE" w:rsidRPr="004031CE" w:rsidRDefault="004031CE" w:rsidP="00855982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>단,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 xml:space="preserve">곱하기는 </w:t>
      </w:r>
      <w:r>
        <w:rPr>
          <w:rFonts w:ascii="나눔스퀘어" w:eastAsia="나눔스퀘어" w:hAnsi="나눔스퀘어"/>
          <w:noProof/>
        </w:rPr>
        <w:t>*</w:t>
      </w:r>
      <w:r>
        <w:rPr>
          <w:rFonts w:ascii="나눔스퀘어" w:eastAsia="나눔스퀘어" w:hAnsi="나눔스퀘어" w:hint="eastAsia"/>
          <w:noProof/>
        </w:rPr>
        <w:t>문자로 대체하여 삽입하였다.</w:t>
      </w:r>
    </w:p>
    <w:p w14:paraId="4C5A183D" w14:textId="3760CBBB" w:rsidR="004031CE" w:rsidRPr="004031CE" w:rsidRDefault="004031CE" w:rsidP="00855982">
      <w:pPr>
        <w:rPr>
          <w:rFonts w:ascii="나눔스퀘어" w:eastAsia="나눔스퀘어" w:hAnsi="나눔스퀘어"/>
          <w:noProof/>
        </w:rPr>
      </w:pPr>
    </w:p>
    <w:p w14:paraId="7524039B" w14:textId="7B39DE60" w:rsidR="000D52CD" w:rsidRDefault="000D52CD" w:rsidP="000D52CD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/>
          <w:sz w:val="28"/>
        </w:rPr>
        <w:t xml:space="preserve">3. </w:t>
      </w:r>
      <w:r w:rsidR="009532C2">
        <w:rPr>
          <w:rFonts w:ascii="나눔스퀘어 Bold" w:eastAsia="나눔스퀘어 Bold" w:hAnsi="나눔스퀘어 Bold" w:hint="eastAsia"/>
          <w:sz w:val="28"/>
        </w:rPr>
        <w:t>계산하기</w:t>
      </w:r>
    </w:p>
    <w:p w14:paraId="73381FF0" w14:textId="42E0D2FF" w:rsidR="00325B67" w:rsidRDefault="008D160D" w:rsidP="000D52CD">
      <w:pPr>
        <w:rPr>
          <w:rFonts w:ascii="나눔스퀘어" w:eastAsia="나눔스퀘어" w:hAnsi="나눔스퀘어"/>
          <w:szCs w:val="18"/>
        </w:rPr>
      </w:pPr>
      <w:r w:rsidRPr="008D160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C5C1F" wp14:editId="4DFF1F6A">
            <wp:extent cx="2773680" cy="5766081"/>
            <wp:effectExtent l="0" t="0" r="762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852" r="7851" b="1718"/>
                    <a:stretch/>
                  </pic:blipFill>
                  <pic:spPr bwMode="auto">
                    <a:xfrm>
                      <a:off x="0" y="0"/>
                      <a:ext cx="2803968" cy="582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551D" w14:textId="422DD459" w:rsidR="000D52CD" w:rsidRDefault="009532C2" w:rsidP="000D52CD">
      <w:pPr>
        <w:rPr>
          <w:rFonts w:ascii="나눔스퀘어" w:eastAsia="나눔스퀘어" w:hAnsi="나눔스퀘어"/>
          <w:szCs w:val="18"/>
        </w:rPr>
      </w:pPr>
      <w:r>
        <w:rPr>
          <w:rFonts w:ascii="나눔스퀘어" w:eastAsia="나눔스퀘어" w:hAnsi="나눔스퀘어" w:hint="eastAsia"/>
          <w:szCs w:val="18"/>
        </w:rPr>
        <w:t>계산은 아래 순서대로 진행된다.</w:t>
      </w:r>
    </w:p>
    <w:p w14:paraId="08B63F77" w14:textId="11A4BA4F" w:rsidR="009532C2" w:rsidRDefault="009532C2" w:rsidP="000D52CD">
      <w:pPr>
        <w:rPr>
          <w:rFonts w:ascii="나눔스퀘어" w:eastAsia="나눔스퀘어" w:hAnsi="나눔스퀘어"/>
          <w:szCs w:val="18"/>
        </w:rPr>
      </w:pPr>
      <w:r>
        <w:rPr>
          <w:rFonts w:ascii="나눔스퀘어" w:eastAsia="나눔스퀘어" w:hAnsi="나눔스퀘어" w:hint="eastAsia"/>
          <w:szCs w:val="18"/>
        </w:rPr>
        <w:t xml:space="preserve">괄호 </w:t>
      </w:r>
      <w:r>
        <w:rPr>
          <w:rFonts w:ascii="나눔스퀘어" w:eastAsia="나눔스퀘어" w:hAnsi="나눔스퀘어"/>
          <w:szCs w:val="18"/>
        </w:rPr>
        <w:t xml:space="preserve">-&gt; </w:t>
      </w:r>
      <w:r>
        <w:rPr>
          <w:rFonts w:ascii="나눔스퀘어" w:eastAsia="나눔스퀘어" w:hAnsi="나눔스퀘어" w:hint="eastAsia"/>
          <w:szCs w:val="18"/>
        </w:rPr>
        <w:t>곱하기</w:t>
      </w:r>
      <w:r>
        <w:rPr>
          <w:rFonts w:ascii="나눔스퀘어" w:eastAsia="나눔스퀘어" w:hAnsi="나눔스퀘어"/>
          <w:szCs w:val="18"/>
        </w:rPr>
        <w:t xml:space="preserve">, </w:t>
      </w:r>
      <w:r>
        <w:rPr>
          <w:rFonts w:ascii="나눔스퀘어" w:eastAsia="나눔스퀘어" w:hAnsi="나눔스퀘어" w:hint="eastAsia"/>
          <w:szCs w:val="18"/>
        </w:rPr>
        <w:t xml:space="preserve">나누기 및 음수 처리 </w:t>
      </w:r>
      <w:r>
        <w:rPr>
          <w:rFonts w:ascii="나눔스퀘어" w:eastAsia="나눔스퀘어" w:hAnsi="나눔스퀘어"/>
          <w:szCs w:val="18"/>
        </w:rPr>
        <w:t xml:space="preserve">-&gt; </w:t>
      </w:r>
      <w:r>
        <w:rPr>
          <w:rFonts w:ascii="나눔스퀘어" w:eastAsia="나눔스퀘어" w:hAnsi="나눔스퀘어" w:hint="eastAsia"/>
          <w:szCs w:val="18"/>
        </w:rPr>
        <w:t>더하기,</w:t>
      </w:r>
      <w:r>
        <w:rPr>
          <w:rFonts w:ascii="나눔스퀘어" w:eastAsia="나눔스퀘어" w:hAnsi="나눔스퀘어"/>
          <w:szCs w:val="18"/>
        </w:rPr>
        <w:t xml:space="preserve"> </w:t>
      </w:r>
      <w:r>
        <w:rPr>
          <w:rFonts w:ascii="나눔스퀘어" w:eastAsia="나눔스퀘어" w:hAnsi="나눔스퀘어" w:hint="eastAsia"/>
          <w:szCs w:val="18"/>
        </w:rPr>
        <w:t>빼기 및 음수 처리</w:t>
      </w:r>
    </w:p>
    <w:p w14:paraId="778C119B" w14:textId="0FA4B055" w:rsidR="009532C2" w:rsidRPr="004031CE" w:rsidRDefault="009532C2" w:rsidP="000D52CD">
      <w:pPr>
        <w:rPr>
          <w:rFonts w:ascii="나눔스퀘어" w:eastAsia="나눔스퀘어" w:hAnsi="나눔스퀘어" w:hint="eastAsia"/>
          <w:szCs w:val="18"/>
        </w:rPr>
      </w:pPr>
      <w:r>
        <w:rPr>
          <w:rFonts w:ascii="나눔스퀘어" w:eastAsia="나눔스퀘어" w:hAnsi="나눔스퀘어" w:hint="eastAsia"/>
          <w:szCs w:val="18"/>
        </w:rPr>
        <w:t xml:space="preserve">괄호는 </w:t>
      </w:r>
      <w:r>
        <w:rPr>
          <w:rFonts w:ascii="나눔스퀘어" w:eastAsia="나눔스퀘어" w:hAnsi="나눔스퀘어"/>
          <w:szCs w:val="18"/>
        </w:rPr>
        <w:t>enter</w:t>
      </w:r>
      <w:r>
        <w:rPr>
          <w:rFonts w:ascii="나눔스퀘어" w:eastAsia="나눔스퀘어" w:hAnsi="나눔스퀘어" w:hint="eastAsia"/>
          <w:szCs w:val="18"/>
        </w:rPr>
        <w:t>함수,</w:t>
      </w:r>
      <w:r>
        <w:rPr>
          <w:rFonts w:ascii="나눔스퀘어" w:eastAsia="나눔스퀘어" w:hAnsi="나눔스퀘어"/>
          <w:szCs w:val="18"/>
        </w:rPr>
        <w:t xml:space="preserve"> </w:t>
      </w:r>
      <w:r>
        <w:rPr>
          <w:rFonts w:ascii="나눔스퀘어" w:eastAsia="나눔스퀘어" w:hAnsi="나눔스퀘어" w:hint="eastAsia"/>
          <w:szCs w:val="18"/>
        </w:rPr>
        <w:t xml:space="preserve">그 외 사칙 연산은 </w:t>
      </w:r>
      <w:r>
        <w:rPr>
          <w:rFonts w:ascii="나눔스퀘어" w:eastAsia="나눔스퀘어" w:hAnsi="나눔스퀘어"/>
          <w:szCs w:val="18"/>
        </w:rPr>
        <w:t xml:space="preserve">calc </w:t>
      </w:r>
      <w:r>
        <w:rPr>
          <w:rFonts w:ascii="나눔스퀘어" w:eastAsia="나눔스퀘어" w:hAnsi="나눔스퀘어" w:hint="eastAsia"/>
          <w:szCs w:val="18"/>
        </w:rPr>
        <w:t>함수에서 진행된다.</w:t>
      </w:r>
    </w:p>
    <w:p w14:paraId="15C2B5CA" w14:textId="1F1B8E72" w:rsidR="000D52CD" w:rsidRDefault="000D52CD" w:rsidP="000D52CD">
      <w:pPr>
        <w:rPr>
          <w:rFonts w:ascii="나눔스퀘어 Bold" w:eastAsia="나눔스퀘어 Bold" w:hAnsi="나눔스퀘어 Bold"/>
          <w:sz w:val="28"/>
        </w:rPr>
      </w:pPr>
    </w:p>
    <w:p w14:paraId="1B10C18E" w14:textId="2EAE589F" w:rsidR="009532C2" w:rsidRDefault="009532C2" w:rsidP="000D52CD">
      <w:pPr>
        <w:rPr>
          <w:rFonts w:ascii="나눔스퀘어 Bold" w:eastAsia="나눔스퀘어 Bold" w:hAnsi="나눔스퀘어 Bold" w:hint="eastAsia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1</w:t>
      </w:r>
      <w:r>
        <w:rPr>
          <w:rFonts w:ascii="나눔스퀘어 Bold" w:eastAsia="나눔스퀘어 Bold" w:hAnsi="나눔스퀘어 Bold"/>
          <w:sz w:val="28"/>
        </w:rPr>
        <w:t xml:space="preserve">) </w:t>
      </w:r>
      <w:r>
        <w:rPr>
          <w:rFonts w:ascii="나눔스퀘어 Bold" w:eastAsia="나눔스퀘어 Bold" w:hAnsi="나눔스퀘어 Bold" w:hint="eastAsia"/>
          <w:sz w:val="28"/>
        </w:rPr>
        <w:t>괄호</w:t>
      </w:r>
    </w:p>
    <w:p w14:paraId="56427FF1" w14:textId="00D1968E" w:rsidR="000D52CD" w:rsidRDefault="009532C2" w:rsidP="000D52CD">
      <w:pPr>
        <w:rPr>
          <w:rFonts w:ascii="나눔스퀘어 Bold" w:eastAsia="나눔스퀘어 Bold" w:hAnsi="나눔스퀘어 Bold"/>
          <w:sz w:val="28"/>
        </w:rPr>
      </w:pPr>
      <w:r>
        <w:rPr>
          <w:noProof/>
        </w:rPr>
        <w:drawing>
          <wp:inline distT="0" distB="0" distL="0" distR="0" wp14:anchorId="0389844E" wp14:editId="4C2460DF">
            <wp:extent cx="5732145" cy="2286000"/>
            <wp:effectExtent l="0" t="0" r="190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BCE6" w14:textId="233C2ACB" w:rsidR="000D52CD" w:rsidRDefault="000D52CD" w:rsidP="000D52CD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17748A2C" w14:textId="65593EA2" w:rsidR="004031CE" w:rsidRDefault="009532C2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먼저 전체 문자열을 가져와서 닫는 괄호</w:t>
      </w:r>
      <w:r>
        <w:rPr>
          <w:rFonts w:ascii="나눔스퀘어" w:eastAsia="나눔스퀘어" w:hAnsi="나눔스퀘어"/>
          <w:noProof/>
        </w:rPr>
        <w:t xml:space="preserve">”)”를 </w:t>
      </w:r>
      <w:r>
        <w:rPr>
          <w:rFonts w:ascii="나눔스퀘어" w:eastAsia="나눔스퀘어" w:hAnsi="나눔스퀘어" w:hint="eastAsia"/>
          <w:noProof/>
        </w:rPr>
        <w:t>찾고 그 지점부터 역으로 여는 괄호</w:t>
      </w:r>
      <w:r>
        <w:rPr>
          <w:rFonts w:ascii="나눔스퀘어" w:eastAsia="나눔스퀘어" w:hAnsi="나눔스퀘어"/>
          <w:noProof/>
        </w:rPr>
        <w:t>”(“</w:t>
      </w:r>
      <w:r>
        <w:rPr>
          <w:rFonts w:ascii="나눔스퀘어" w:eastAsia="나눔스퀘어" w:hAnsi="나눔스퀘어" w:hint="eastAsia"/>
          <w:noProof/>
        </w:rPr>
        <w:t xml:space="preserve">를 찾아서 그 사이의 값을 </w:t>
      </w:r>
      <w:r>
        <w:rPr>
          <w:rFonts w:ascii="나눔스퀘어" w:eastAsia="나눔스퀘어" w:hAnsi="나눔스퀘어"/>
          <w:noProof/>
        </w:rPr>
        <w:t>calc</w:t>
      </w:r>
      <w:r>
        <w:rPr>
          <w:rFonts w:ascii="나눔스퀘어" w:eastAsia="나눔스퀘어" w:hAnsi="나눔스퀘어" w:hint="eastAsia"/>
          <w:noProof/>
        </w:rPr>
        <w:t>함수에 넣어 계산한다.</w:t>
      </w:r>
    </w:p>
    <w:p w14:paraId="2BC4C02B" w14:textId="2E46BE5B" w:rsidR="009532C2" w:rsidRDefault="009532C2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 xml:space="preserve">Calc </w:t>
      </w:r>
      <w:r>
        <w:rPr>
          <w:rFonts w:ascii="나눔스퀘어" w:eastAsia="나눔스퀘어" w:hAnsi="나눔스퀘어" w:hint="eastAsia"/>
          <w:noProof/>
        </w:rPr>
        <w:t>함수의 결과를 괄호를 제외한 이전,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이후 문자열과 결합한다.</w:t>
      </w:r>
    </w:p>
    <w:p w14:paraId="6B017555" w14:textId="196D5252" w:rsidR="009532C2" w:rsidRDefault="009532C2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이를 괄호가 사라질 때(</w:t>
      </w:r>
      <w:r>
        <w:rPr>
          <w:rFonts w:ascii="나눔스퀘어" w:eastAsia="나눔스퀘어" w:hAnsi="나눔스퀘어"/>
          <w:noProof/>
        </w:rPr>
        <w:t>end == -1)</w:t>
      </w:r>
      <w:r>
        <w:rPr>
          <w:rFonts w:ascii="나눔스퀘어" w:eastAsia="나눔스퀘어" w:hAnsi="나눔스퀘어" w:hint="eastAsia"/>
          <w:noProof/>
        </w:rPr>
        <w:t>까지 반복한다.</w:t>
      </w:r>
    </w:p>
    <w:p w14:paraId="11FBC698" w14:textId="67AA964C" w:rsidR="009532C2" w:rsidRDefault="009532C2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만약,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괄호가 없다면 w</w:t>
      </w:r>
      <w:r>
        <w:rPr>
          <w:rFonts w:ascii="나눔스퀘어" w:eastAsia="나눔스퀘어" w:hAnsi="나눔스퀘어"/>
          <w:noProof/>
        </w:rPr>
        <w:t>hile</w:t>
      </w:r>
      <w:r>
        <w:rPr>
          <w:rFonts w:ascii="나눔스퀘어" w:eastAsia="나눔스퀘어" w:hAnsi="나눔스퀘어" w:hint="eastAsia"/>
          <w:noProof/>
        </w:rPr>
        <w:t xml:space="preserve">문 밖의 </w:t>
      </w:r>
      <w:r>
        <w:rPr>
          <w:rFonts w:ascii="나눔스퀘어" w:eastAsia="나눔스퀘어" w:hAnsi="나눔스퀘어"/>
          <w:noProof/>
        </w:rPr>
        <w:t>calc</w:t>
      </w:r>
      <w:r>
        <w:rPr>
          <w:rFonts w:ascii="나눔스퀘어" w:eastAsia="나눔스퀘어" w:hAnsi="나눔스퀘어" w:hint="eastAsia"/>
          <w:noProof/>
        </w:rPr>
        <w:t>함수를 통해 계산된다.</w:t>
      </w:r>
    </w:p>
    <w:p w14:paraId="1654C604" w14:textId="301C5EDF" w:rsidR="009532C2" w:rsidRPr="004031CE" w:rsidRDefault="009532C2" w:rsidP="00855982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결과는 </w:t>
      </w:r>
      <w:r>
        <w:rPr>
          <w:rFonts w:ascii="나눔스퀘어" w:eastAsia="나눔스퀘어" w:hAnsi="나눔스퀘어"/>
          <w:noProof/>
        </w:rPr>
        <w:t>format %.2f</w:t>
      </w:r>
      <w:r>
        <w:rPr>
          <w:rFonts w:ascii="나눔스퀘어" w:eastAsia="나눔스퀘어" w:hAnsi="나눔스퀘어" w:hint="eastAsia"/>
          <w:noProof/>
        </w:rPr>
        <w:t>를 통해 소수점 둘 째 자리 까지 출력된다.</w:t>
      </w:r>
    </w:p>
    <w:p w14:paraId="2ECF0C43" w14:textId="77777777" w:rsidR="009532C2" w:rsidRDefault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br w:type="page"/>
      </w:r>
    </w:p>
    <w:p w14:paraId="28FDBAD8" w14:textId="42EB21E1" w:rsidR="009532C2" w:rsidRDefault="009532C2" w:rsidP="009532C2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/>
          <w:sz w:val="28"/>
        </w:rPr>
        <w:lastRenderedPageBreak/>
        <w:t xml:space="preserve">2) </w:t>
      </w:r>
      <w:r>
        <w:rPr>
          <w:rFonts w:ascii="나눔스퀘어 Bold" w:eastAsia="나눔스퀘어 Bold" w:hAnsi="나눔스퀘어 Bold" w:hint="eastAsia"/>
          <w:sz w:val="28"/>
        </w:rPr>
        <w:t>곱하기,</w:t>
      </w:r>
      <w:r>
        <w:rPr>
          <w:rFonts w:ascii="나눔스퀘어 Bold" w:eastAsia="나눔스퀘어 Bold" w:hAnsi="나눔스퀘어 Bold"/>
          <w:sz w:val="28"/>
        </w:rPr>
        <w:t xml:space="preserve"> </w:t>
      </w:r>
      <w:r>
        <w:rPr>
          <w:rFonts w:ascii="나눔스퀘어 Bold" w:eastAsia="나눔스퀘어 Bold" w:hAnsi="나눔스퀘어 Bold" w:hint="eastAsia"/>
          <w:sz w:val="28"/>
        </w:rPr>
        <w:t>나누기</w:t>
      </w:r>
    </w:p>
    <w:p w14:paraId="517F9E76" w14:textId="75879BC0" w:rsidR="009532C2" w:rsidRDefault="009532C2" w:rsidP="009532C2">
      <w:pPr>
        <w:rPr>
          <w:rFonts w:ascii="나눔스퀘어 Bold" w:eastAsia="나눔스퀘어 Bold" w:hAnsi="나눔스퀘어 Bold" w:hint="eastAsia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2</w:t>
      </w:r>
      <w:r>
        <w:rPr>
          <w:rFonts w:ascii="나눔스퀘어 Bold" w:eastAsia="나눔스퀘어 Bold" w:hAnsi="나눔스퀘어 Bold"/>
          <w:sz w:val="28"/>
        </w:rPr>
        <w:t>-1)</w:t>
      </w:r>
    </w:p>
    <w:p w14:paraId="27A41F6E" w14:textId="0F22BB95" w:rsidR="009532C2" w:rsidRDefault="009532C2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45128D8F" wp14:editId="5622C66A">
            <wp:extent cx="4434840" cy="3953955"/>
            <wp:effectExtent l="0" t="0" r="3810" b="889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6962" cy="397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206" w14:textId="77777777" w:rsidR="009532C2" w:rsidRDefault="009532C2" w:rsidP="009532C2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42830C42" w14:textId="49323D58" w:rsidR="009532C2" w:rsidRDefault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변수를 선언하고 </w:t>
      </w:r>
      <w:r>
        <w:rPr>
          <w:rFonts w:ascii="나눔스퀘어" w:eastAsia="나눔스퀘어" w:hAnsi="나눔스퀘어"/>
          <w:noProof/>
        </w:rPr>
        <w:t xml:space="preserve">while </w:t>
      </w:r>
      <w:r>
        <w:rPr>
          <w:rFonts w:ascii="나눔스퀘어" w:eastAsia="나눔스퀘어" w:hAnsi="나눔스퀘어" w:hint="eastAsia"/>
          <w:noProof/>
        </w:rPr>
        <w:t xml:space="preserve">문을 통해 </w:t>
      </w:r>
      <w:r>
        <w:rPr>
          <w:rFonts w:ascii="나눔스퀘어" w:eastAsia="나눔스퀘어" w:hAnsi="나눔스퀘어"/>
          <w:noProof/>
        </w:rPr>
        <w:t xml:space="preserve">*, </w:t>
      </w:r>
      <w:r>
        <w:rPr>
          <w:rFonts w:ascii="나눔스퀘어" w:eastAsia="나눔스퀘어" w:hAnsi="나눔스퀘어" w:hint="eastAsia"/>
          <w:noProof/>
        </w:rPr>
        <w:t>/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연산이 끝날 때 까지 반복한다.</w:t>
      </w:r>
    </w:p>
    <w:p w14:paraId="276844DE" w14:textId="4DF067A5" w:rsidR="009532C2" w:rsidRDefault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>처음 4</w:t>
      </w:r>
      <w:r>
        <w:rPr>
          <w:rFonts w:ascii="나눔스퀘어" w:eastAsia="나눔스퀘어" w:hAnsi="나눔스퀘어" w:hint="eastAsia"/>
          <w:noProof/>
        </w:rPr>
        <w:t xml:space="preserve">개의 </w:t>
      </w:r>
      <w:r>
        <w:rPr>
          <w:rFonts w:ascii="나눔스퀘어" w:eastAsia="나눔스퀘어" w:hAnsi="나눔스퀘어"/>
          <w:noProof/>
        </w:rPr>
        <w:t xml:space="preserve">if-else </w:t>
      </w:r>
      <w:r>
        <w:rPr>
          <w:rFonts w:ascii="나눔스퀘어" w:eastAsia="나눔스퀘어" w:hAnsi="나눔스퀘어" w:hint="eastAsia"/>
          <w:noProof/>
        </w:rPr>
        <w:t xml:space="preserve">구문으로 부호가 </w:t>
      </w:r>
      <w:r>
        <w:rPr>
          <w:rFonts w:ascii="나눔스퀘어" w:eastAsia="나눔스퀘어" w:hAnsi="나눔스퀘어"/>
          <w:noProof/>
        </w:rPr>
        <w:t xml:space="preserve">* </w:t>
      </w:r>
      <w:r>
        <w:rPr>
          <w:rFonts w:ascii="나눔스퀘어" w:eastAsia="나눔스퀘어" w:hAnsi="나눔스퀘어" w:hint="eastAsia"/>
          <w:noProof/>
        </w:rPr>
        <w:t xml:space="preserve">인지 </w:t>
      </w:r>
      <w:r>
        <w:rPr>
          <w:rFonts w:ascii="나눔스퀘어" w:eastAsia="나눔스퀘어" w:hAnsi="나눔스퀘어"/>
          <w:noProof/>
        </w:rPr>
        <w:t xml:space="preserve">/ </w:t>
      </w:r>
      <w:r>
        <w:rPr>
          <w:rFonts w:ascii="나눔스퀘어" w:eastAsia="나눔스퀘어" w:hAnsi="나눔스퀘어" w:hint="eastAsia"/>
          <w:noProof/>
        </w:rPr>
        <w:t>인지 판별한다.</w:t>
      </w:r>
    </w:p>
    <w:p w14:paraId="1AC4FAE3" w14:textId="2D731756" w:rsidR="009532C2" w:rsidRDefault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그리고 그 부호를 기점으로 좌</w:t>
      </w:r>
      <w:r>
        <w:rPr>
          <w:rFonts w:ascii="나눔스퀘어" w:eastAsia="나눔스퀘어" w:hAnsi="나눔스퀘어"/>
          <w:noProof/>
        </w:rPr>
        <w:t xml:space="preserve">, </w:t>
      </w:r>
      <w:r>
        <w:rPr>
          <w:rFonts w:ascii="나눔스퀘어" w:eastAsia="나눔스퀘어" w:hAnsi="나눔스퀘어" w:hint="eastAsia"/>
          <w:noProof/>
        </w:rPr>
        <w:t xml:space="preserve">우로 인덱스를 탐색할 </w:t>
      </w:r>
      <w:r>
        <w:rPr>
          <w:rFonts w:ascii="나눔스퀘어" w:eastAsia="나눔스퀘어" w:hAnsi="나눔스퀘어"/>
          <w:noProof/>
        </w:rPr>
        <w:t>max(</w:t>
      </w:r>
      <w:r>
        <w:rPr>
          <w:rFonts w:ascii="나눔스퀘어" w:eastAsia="나눔스퀘어" w:hAnsi="나눔스퀘어" w:hint="eastAsia"/>
          <w:noProof/>
        </w:rPr>
        <w:t>우)</w:t>
      </w:r>
      <w:r>
        <w:rPr>
          <w:rFonts w:ascii="나눔스퀘어" w:eastAsia="나눔스퀘어" w:hAnsi="나눔스퀘어"/>
          <w:noProof/>
        </w:rPr>
        <w:t xml:space="preserve">, </w:t>
      </w:r>
      <w:r>
        <w:rPr>
          <w:rFonts w:ascii="나눔스퀘어" w:eastAsia="나눔스퀘어" w:hAnsi="나눔스퀘어" w:hint="eastAsia"/>
          <w:noProof/>
        </w:rPr>
        <w:t>m</w:t>
      </w:r>
      <w:r>
        <w:rPr>
          <w:rFonts w:ascii="나눔스퀘어" w:eastAsia="나눔스퀘어" w:hAnsi="나눔스퀘어"/>
          <w:noProof/>
        </w:rPr>
        <w:t>in(</w:t>
      </w:r>
      <w:r>
        <w:rPr>
          <w:rFonts w:ascii="나눔스퀘어" w:eastAsia="나눔스퀘어" w:hAnsi="나눔스퀘어" w:hint="eastAsia"/>
          <w:noProof/>
        </w:rPr>
        <w:t>좌) 함수를 이용한다.</w:t>
      </w:r>
    </w:p>
    <w:p w14:paraId="33530341" w14:textId="77777777" w:rsidR="009532C2" w:rsidRDefault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br w:type="page"/>
      </w:r>
    </w:p>
    <w:p w14:paraId="61DE6FC7" w14:textId="48518A43" w:rsidR="009532C2" w:rsidRPr="009532C2" w:rsidRDefault="009532C2">
      <w:pPr>
        <w:rPr>
          <w:rFonts w:ascii="나눔스퀘어 Bold" w:eastAsia="나눔스퀘어 Bold" w:hAnsi="나눔스퀘어 Bold" w:hint="eastAsia"/>
          <w:noProof/>
          <w:sz w:val="28"/>
          <w:szCs w:val="28"/>
        </w:rPr>
      </w:pPr>
      <w:r w:rsidRPr="009532C2">
        <w:rPr>
          <w:rFonts w:ascii="나눔스퀘어 Bold" w:eastAsia="나눔스퀘어 Bold" w:hAnsi="나눔스퀘어 Bold" w:hint="eastAsia"/>
          <w:noProof/>
          <w:sz w:val="28"/>
          <w:szCs w:val="28"/>
        </w:rPr>
        <w:lastRenderedPageBreak/>
        <w:t>2</w:t>
      </w:r>
      <w:r w:rsidRPr="009532C2">
        <w:rPr>
          <w:rFonts w:ascii="나눔스퀘어 Bold" w:eastAsia="나눔스퀘어 Bold" w:hAnsi="나눔스퀘어 Bold"/>
          <w:noProof/>
          <w:sz w:val="28"/>
          <w:szCs w:val="28"/>
        </w:rPr>
        <w:t>-2)</w:t>
      </w:r>
    </w:p>
    <w:p w14:paraId="3A816A09" w14:textId="1F52BD36" w:rsidR="009532C2" w:rsidRDefault="009532C2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37D57BC8" wp14:editId="6FAAC552">
            <wp:extent cx="5699760" cy="276495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238" cy="27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0FC4" w14:textId="77777777" w:rsidR="009532C2" w:rsidRDefault="009532C2" w:rsidP="009532C2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6E36B089" w14:textId="41B144A0" w:rsidR="009532C2" w:rsidRDefault="009532C2" w:rsidP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>Signcheck = {“+”, “-“, “*”, “/”}</w:t>
      </w:r>
      <w:r>
        <w:rPr>
          <w:rFonts w:ascii="나눔스퀘어" w:eastAsia="나눔스퀘어" w:hAnsi="나눔스퀘어" w:hint="eastAsia"/>
          <w:noProof/>
        </w:rPr>
        <w:t xml:space="preserve">배열을 </w:t>
      </w:r>
      <w:r>
        <w:rPr>
          <w:rFonts w:ascii="나눔스퀘어" w:eastAsia="나눔스퀘어" w:hAnsi="나눔스퀘어"/>
          <w:noProof/>
        </w:rPr>
        <w:t>4</w:t>
      </w:r>
      <w:r>
        <w:rPr>
          <w:rFonts w:ascii="나눔스퀘어" w:eastAsia="나눔스퀘어" w:hAnsi="나눔스퀘어" w:hint="eastAsia"/>
          <w:noProof/>
        </w:rPr>
        <w:t>번 반복하여 탐색하는 반복을 돈다.</w:t>
      </w:r>
    </w:p>
    <w:p w14:paraId="48A28C62" w14:textId="1D84DF5E" w:rsidR="009532C2" w:rsidRDefault="009532C2" w:rsidP="009532C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반복을 진행하면서 뺄셈 연산이 아닌 마이너스로 사용되는 </w:t>
      </w:r>
      <w:r>
        <w:rPr>
          <w:rFonts w:ascii="나눔스퀘어" w:eastAsia="나눔스퀘어" w:hAnsi="나눔스퀘어"/>
          <w:noProof/>
        </w:rPr>
        <w:t>-</w:t>
      </w:r>
      <w:r>
        <w:rPr>
          <w:rFonts w:ascii="나눔스퀘어" w:eastAsia="나눔스퀘어" w:hAnsi="나눔스퀘어" w:hint="eastAsia"/>
          <w:noProof/>
        </w:rPr>
        <w:t>를 좌,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우로 판별</w:t>
      </w:r>
      <w:r w:rsidR="00855488">
        <w:rPr>
          <w:rFonts w:ascii="나눔스퀘어" w:eastAsia="나눔스퀘어" w:hAnsi="나눔스퀘어" w:hint="eastAsia"/>
          <w:noProof/>
        </w:rPr>
        <w:t>한다.</w:t>
      </w:r>
      <w:r w:rsidR="00855488">
        <w:rPr>
          <w:rFonts w:ascii="나눔스퀘어" w:eastAsia="나눔스퀘어" w:hAnsi="나눔스퀘어"/>
          <w:noProof/>
        </w:rPr>
        <w:br/>
        <w:t>temp – max(</w:t>
      </w:r>
      <w:r w:rsidR="00855488">
        <w:rPr>
          <w:rFonts w:ascii="나눔스퀘어" w:eastAsia="나눔스퀘어" w:hAnsi="나눔스퀘어" w:hint="eastAsia"/>
          <w:noProof/>
        </w:rPr>
        <w:t>우)</w:t>
      </w:r>
      <w:r w:rsidR="00855488">
        <w:rPr>
          <w:rFonts w:ascii="나눔스퀘어" w:eastAsia="나눔스퀘어" w:hAnsi="나눔스퀘어"/>
          <w:noProof/>
        </w:rPr>
        <w:t>, temp2 – min(</w:t>
      </w:r>
      <w:r w:rsidR="00855488">
        <w:rPr>
          <w:rFonts w:ascii="나눔스퀘어" w:eastAsia="나눔스퀘어" w:hAnsi="나눔스퀘어" w:hint="eastAsia"/>
          <w:noProof/>
        </w:rPr>
        <w:t>좌)</w:t>
      </w:r>
    </w:p>
    <w:p w14:paraId="4431742B" w14:textId="5F35FEEF" w:rsidR="009532C2" w:rsidRPr="009532C2" w:rsidRDefault="00855488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>Ex) -16(</w:t>
      </w:r>
      <w:r>
        <w:rPr>
          <w:rFonts w:ascii="나눔스퀘어" w:eastAsia="나눔스퀘어" w:hAnsi="나눔스퀘어" w:hint="eastAsia"/>
          <w:noProof/>
        </w:rPr>
        <w:t>좌)</w:t>
      </w:r>
      <w:r>
        <w:rPr>
          <w:rFonts w:ascii="나눔스퀘어" w:eastAsia="나눔스퀘어" w:hAnsi="나눔스퀘어"/>
          <w:noProof/>
        </w:rPr>
        <w:t xml:space="preserve"> * 8(</w:t>
      </w:r>
      <w:r>
        <w:rPr>
          <w:rFonts w:ascii="나눔스퀘어" w:eastAsia="나눔스퀘어" w:hAnsi="나눔스퀘어" w:hint="eastAsia"/>
          <w:noProof/>
        </w:rPr>
        <w:t>우)</w:t>
      </w:r>
      <w:r>
        <w:rPr>
          <w:rFonts w:ascii="나눔스퀘어" w:eastAsia="나눔스퀘어" w:hAnsi="나눔스퀘어"/>
          <w:noProof/>
        </w:rPr>
        <w:t xml:space="preserve"> </w:t>
      </w:r>
    </w:p>
    <w:p w14:paraId="6218F0BD" w14:textId="2975DD91" w:rsidR="009532C2" w:rsidRDefault="00855488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또 후위에서는 연산자가 연속해서 올 경우는 </w:t>
      </w:r>
      <w:r>
        <w:rPr>
          <w:rFonts w:ascii="나눔스퀘어" w:eastAsia="나눔스퀘어" w:hAnsi="나눔스퀘어"/>
          <w:noProof/>
        </w:rPr>
        <w:t>ex) 16*-8</w:t>
      </w:r>
      <w:r>
        <w:rPr>
          <w:rFonts w:ascii="나눔스퀘어" w:eastAsia="나눔스퀘어" w:hAnsi="나눔스퀘어"/>
          <w:noProof/>
        </w:rPr>
        <w:br/>
        <w:t>-</w:t>
      </w:r>
      <w:r>
        <w:rPr>
          <w:rFonts w:ascii="나눔스퀘어" w:eastAsia="나눔스퀘어" w:hAnsi="나눔스퀘어" w:hint="eastAsia"/>
          <w:noProof/>
        </w:rPr>
        <w:t xml:space="preserve">가 반드시 포함되는 경우이므로 예외로 처리하여 그 연산자를 건너뛰고 한번도 </w:t>
      </w:r>
      <w:r>
        <w:rPr>
          <w:rFonts w:ascii="나눔스퀘어" w:eastAsia="나눔스퀘어" w:hAnsi="나눔스퀘어"/>
          <w:noProof/>
        </w:rPr>
        <w:t>indexOf, lastIndexOf</w:t>
      </w:r>
      <w:r>
        <w:rPr>
          <w:rFonts w:ascii="나눔스퀘어" w:eastAsia="나눔스퀘어" w:hAnsi="나눔스퀘어" w:hint="eastAsia"/>
          <w:noProof/>
        </w:rPr>
        <w:t>함수를 사용하여 그 다음 연산자를 찾는다.</w:t>
      </w:r>
    </w:p>
    <w:p w14:paraId="29C1D340" w14:textId="51FEC3B0" w:rsidR="00855488" w:rsidRDefault="00855488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동시에 인덱스를 찾지 못했을 때 </w:t>
      </w:r>
      <w:r>
        <w:rPr>
          <w:rFonts w:ascii="나눔스퀘어" w:eastAsia="나눔스퀘어" w:hAnsi="나눔스퀘어"/>
          <w:noProof/>
        </w:rPr>
        <w:t>-1</w:t>
      </w:r>
      <w:r>
        <w:rPr>
          <w:rFonts w:ascii="나눔스퀘어" w:eastAsia="나눔스퀘어" w:hAnsi="나눔스퀘어" w:hint="eastAsia"/>
          <w:noProof/>
        </w:rPr>
        <w:t>이 반환되는 것을 유의하여 조건을 진행한다.</w:t>
      </w:r>
    </w:p>
    <w:p w14:paraId="35A60769" w14:textId="66761C3F" w:rsidR="00855488" w:rsidRDefault="00855488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결과적으로 앞에 다른 연산자가 있을 경우 </w:t>
      </w:r>
      <w:r>
        <w:rPr>
          <w:rFonts w:ascii="나눔스퀘어" w:eastAsia="나눔스퀘어" w:hAnsi="나눔스퀘어"/>
          <w:noProof/>
        </w:rPr>
        <w:t xml:space="preserve">min </w:t>
      </w:r>
      <w:r>
        <w:rPr>
          <w:rFonts w:ascii="나눔스퀘어" w:eastAsia="나눔스퀘어" w:hAnsi="나눔스퀘어" w:hint="eastAsia"/>
          <w:noProof/>
        </w:rPr>
        <w:t xml:space="preserve">은 </w:t>
      </w:r>
      <w:r>
        <w:rPr>
          <w:rFonts w:ascii="나눔스퀘어" w:eastAsia="나눔스퀘어" w:hAnsi="나눔스퀘어"/>
          <w:noProof/>
        </w:rPr>
        <w:t>sign</w:t>
      </w:r>
      <w:r>
        <w:rPr>
          <w:rFonts w:ascii="나눔스퀘어" w:eastAsia="나눔스퀘어" w:hAnsi="나눔스퀘어" w:hint="eastAsia"/>
          <w:noProof/>
        </w:rPr>
        <w:t>보다 작게,</w:t>
      </w:r>
      <w:r>
        <w:rPr>
          <w:rFonts w:ascii="나눔스퀘어" w:eastAsia="나눔스퀘어" w:hAnsi="나눔스퀘어"/>
          <w:noProof/>
        </w:rPr>
        <w:br/>
      </w:r>
      <w:r>
        <w:rPr>
          <w:rFonts w:ascii="나눔스퀘어" w:eastAsia="나눔스퀘어" w:hAnsi="나눔스퀘어" w:hint="eastAsia"/>
          <w:noProof/>
        </w:rPr>
        <w:t xml:space="preserve">뒤에 다른 연산자가 있을 경우 </w:t>
      </w:r>
      <w:r>
        <w:rPr>
          <w:rFonts w:ascii="나눔스퀘어" w:eastAsia="나눔스퀘어" w:hAnsi="나눔스퀘어"/>
          <w:noProof/>
        </w:rPr>
        <w:t>max</w:t>
      </w:r>
      <w:r>
        <w:rPr>
          <w:rFonts w:ascii="나눔스퀘어" w:eastAsia="나눔스퀘어" w:hAnsi="나눔스퀘어" w:hint="eastAsia"/>
          <w:noProof/>
        </w:rPr>
        <w:t xml:space="preserve">는 </w:t>
      </w:r>
      <w:r>
        <w:rPr>
          <w:rFonts w:ascii="나눔스퀘어" w:eastAsia="나눔스퀘어" w:hAnsi="나눔스퀘어"/>
          <w:noProof/>
        </w:rPr>
        <w:t>sign</w:t>
      </w:r>
      <w:r>
        <w:rPr>
          <w:rFonts w:ascii="나눔스퀘어" w:eastAsia="나눔스퀘어" w:hAnsi="나눔스퀘어" w:hint="eastAsia"/>
          <w:noProof/>
        </w:rPr>
        <w:t>보다 크게된다.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 xml:space="preserve">즉 </w:t>
      </w:r>
      <w:r>
        <w:rPr>
          <w:rFonts w:ascii="나눔스퀘어" w:eastAsia="나눔스퀘어" w:hAnsi="나눔스퀘어"/>
          <w:noProof/>
        </w:rPr>
        <w:t>sign</w:t>
      </w:r>
      <w:r>
        <w:rPr>
          <w:rFonts w:ascii="나눔스퀘어" w:eastAsia="나눔스퀘어" w:hAnsi="나눔스퀘어" w:hint="eastAsia"/>
          <w:noProof/>
        </w:rPr>
        <w:t>과 다르게 된다.</w:t>
      </w:r>
    </w:p>
    <w:p w14:paraId="4F965657" w14:textId="77777777" w:rsidR="00855488" w:rsidRDefault="00855488">
      <w:pPr>
        <w:rPr>
          <w:noProof/>
        </w:rPr>
      </w:pPr>
    </w:p>
    <w:p w14:paraId="1906433D" w14:textId="15C9C34C" w:rsidR="009532C2" w:rsidRDefault="009532C2">
      <w:pPr>
        <w:rPr>
          <w:rFonts w:ascii="나눔스퀘어" w:eastAsia="나눔스퀘어" w:hAnsi="나눔스퀘어"/>
          <w:noProof/>
        </w:rPr>
      </w:pPr>
    </w:p>
    <w:p w14:paraId="2CCDF95B" w14:textId="77777777" w:rsidR="00855488" w:rsidRDefault="00855488">
      <w:pPr>
        <w:rPr>
          <w:rFonts w:ascii="나눔스퀘어" w:eastAsia="나눔스퀘어" w:hAnsi="나눔스퀘어"/>
          <w:noProof/>
        </w:rPr>
      </w:pPr>
    </w:p>
    <w:p w14:paraId="461CDA14" w14:textId="77777777" w:rsidR="00855488" w:rsidRDefault="00855488">
      <w:pPr>
        <w:rPr>
          <w:noProof/>
        </w:rPr>
      </w:pPr>
    </w:p>
    <w:p w14:paraId="48A207FD" w14:textId="77777777" w:rsidR="00855488" w:rsidRDefault="00855488">
      <w:pPr>
        <w:rPr>
          <w:rFonts w:eastAsia="맑은 고딕"/>
          <w:noProof/>
        </w:rPr>
      </w:pPr>
    </w:p>
    <w:p w14:paraId="667F04D7" w14:textId="39478561" w:rsidR="00855488" w:rsidRDefault="00855488">
      <w:pPr>
        <w:rPr>
          <w:rFonts w:ascii="나눔스퀘어" w:eastAsia="나눔스퀘어" w:hAnsi="나눔스퀘어"/>
          <w:noProof/>
        </w:rPr>
      </w:pPr>
    </w:p>
    <w:p w14:paraId="67821E0C" w14:textId="1814EFB3" w:rsidR="00855488" w:rsidRDefault="00855488">
      <w:pPr>
        <w:rPr>
          <w:rFonts w:ascii="나눔스퀘어" w:eastAsia="나눔스퀘어" w:hAnsi="나눔스퀘어"/>
          <w:noProof/>
        </w:rPr>
      </w:pPr>
    </w:p>
    <w:p w14:paraId="763C53F5" w14:textId="036DC51C" w:rsidR="00855488" w:rsidRDefault="00855488">
      <w:pPr>
        <w:rPr>
          <w:rFonts w:ascii="나눔스퀘어" w:eastAsia="나눔스퀘어" w:hAnsi="나눔스퀘어"/>
          <w:noProof/>
        </w:rPr>
      </w:pPr>
    </w:p>
    <w:p w14:paraId="0DBE06B6" w14:textId="4E04B06C" w:rsidR="00855488" w:rsidRPr="00855488" w:rsidRDefault="00855488">
      <w:pPr>
        <w:rPr>
          <w:rFonts w:ascii="나눔스퀘어 Bold" w:eastAsia="나눔스퀘어 Bold" w:hAnsi="나눔스퀘어 Bold" w:hint="eastAsia"/>
          <w:noProof/>
          <w:sz w:val="28"/>
          <w:szCs w:val="28"/>
        </w:rPr>
      </w:pPr>
      <w:r w:rsidRPr="009532C2">
        <w:rPr>
          <w:rFonts w:ascii="나눔스퀘어 Bold" w:eastAsia="나눔스퀘어 Bold" w:hAnsi="나눔스퀘어 Bold" w:hint="eastAsia"/>
          <w:noProof/>
          <w:sz w:val="28"/>
          <w:szCs w:val="28"/>
        </w:rPr>
        <w:lastRenderedPageBreak/>
        <w:t>2</w:t>
      </w:r>
      <w:r w:rsidRPr="009532C2">
        <w:rPr>
          <w:rFonts w:ascii="나눔스퀘어 Bold" w:eastAsia="나눔스퀘어 Bold" w:hAnsi="나눔스퀘어 Bold"/>
          <w:noProof/>
          <w:sz w:val="28"/>
          <w:szCs w:val="28"/>
        </w:rPr>
        <w:t>-</w:t>
      </w:r>
      <w:r>
        <w:rPr>
          <w:rFonts w:ascii="나눔스퀘어 Bold" w:eastAsia="나눔스퀘어 Bold" w:hAnsi="나눔스퀘어 Bold"/>
          <w:noProof/>
          <w:sz w:val="28"/>
          <w:szCs w:val="28"/>
        </w:rPr>
        <w:t>3</w:t>
      </w:r>
      <w:r w:rsidRPr="009532C2">
        <w:rPr>
          <w:rFonts w:ascii="나눔스퀘어 Bold" w:eastAsia="나눔스퀘어 Bold" w:hAnsi="나눔스퀘어 Bold"/>
          <w:noProof/>
          <w:sz w:val="28"/>
          <w:szCs w:val="28"/>
        </w:rPr>
        <w:t>)</w:t>
      </w:r>
    </w:p>
    <w:p w14:paraId="78760A69" w14:textId="6DDC10C6" w:rsidR="00855488" w:rsidRDefault="00855488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158DFF24" wp14:editId="4B569977">
            <wp:extent cx="5732145" cy="3177540"/>
            <wp:effectExtent l="0" t="0" r="1905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00CD" w14:textId="77777777" w:rsidR="00855488" w:rsidRDefault="00855488" w:rsidP="00855488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2E7C7324" w14:textId="70BDD32F" w:rsidR="00855488" w:rsidRDefault="00855488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이렇게 가운데 곱하기,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나누기 연산자를 기준으로 좌,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우 숫자를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 xml:space="preserve">음수를 신경써서 </w:t>
      </w:r>
      <w:r>
        <w:rPr>
          <w:rFonts w:ascii="나눔스퀘어" w:eastAsia="나눔스퀘어" w:hAnsi="나눔스퀘어"/>
          <w:noProof/>
        </w:rPr>
        <w:t>substring</w:t>
      </w:r>
      <w:r>
        <w:rPr>
          <w:rFonts w:ascii="나눔스퀘어" w:eastAsia="나눔스퀘어" w:hAnsi="나눔스퀘어" w:hint="eastAsia"/>
          <w:noProof/>
        </w:rPr>
        <w:t>으로 뽑아서 계산한다.</w:t>
      </w:r>
    </w:p>
    <w:p w14:paraId="3D5BB6C6" w14:textId="22D15378" w:rsidR="00855488" w:rsidRDefault="00855488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>Substring</w:t>
      </w:r>
      <w:r>
        <w:rPr>
          <w:rFonts w:ascii="나눔스퀘어" w:eastAsia="나눔스퀘어" w:hAnsi="나눔스퀘어" w:hint="eastAsia"/>
          <w:noProof/>
        </w:rPr>
        <w:t>의 범위를 벗어나지 않게 s</w:t>
      </w:r>
      <w:r>
        <w:rPr>
          <w:rFonts w:ascii="나눔스퀘어" w:eastAsia="나눔스퀘어" w:hAnsi="나눔스퀘어"/>
          <w:noProof/>
        </w:rPr>
        <w:t>tring</w:t>
      </w:r>
      <w:r>
        <w:rPr>
          <w:rFonts w:ascii="나눔스퀘어" w:eastAsia="나눔스퀘어" w:hAnsi="나눔스퀘어" w:hint="eastAsia"/>
          <w:noProof/>
        </w:rPr>
        <w:t>을 합칠 때 조건을 두개로 나누어서 진행한다.</w:t>
      </w:r>
    </w:p>
    <w:p w14:paraId="537BD804" w14:textId="6C42808D" w:rsidR="00855488" w:rsidRDefault="00855488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합쳐진 스트링 </w:t>
      </w:r>
      <w:r>
        <w:rPr>
          <w:rFonts w:ascii="나눔스퀘어" w:eastAsia="나눔스퀘어" w:hAnsi="나눔스퀘어"/>
          <w:noProof/>
        </w:rPr>
        <w:t>s</w:t>
      </w:r>
      <w:r>
        <w:rPr>
          <w:rFonts w:ascii="나눔스퀘어" w:eastAsia="나눔스퀘어" w:hAnsi="나눔스퀘어" w:hint="eastAsia"/>
          <w:noProof/>
        </w:rPr>
        <w:t>에서 다시 곱하기,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나누기 기호를 찾아서 반복한다.</w:t>
      </w:r>
    </w:p>
    <w:p w14:paraId="37B3A467" w14:textId="324165A3" w:rsidR="000D52CD" w:rsidRDefault="000D52CD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br w:type="page"/>
      </w:r>
    </w:p>
    <w:p w14:paraId="3474BA4F" w14:textId="43F267B5" w:rsidR="000D52CD" w:rsidRPr="004031CE" w:rsidRDefault="00855488" w:rsidP="000D52CD">
      <w:pPr>
        <w:rPr>
          <w:rFonts w:ascii="나눔스퀘어" w:eastAsia="나눔스퀘어" w:hAnsi="나눔스퀘어" w:hint="eastAsia"/>
          <w:szCs w:val="18"/>
        </w:rPr>
      </w:pPr>
      <w:r>
        <w:rPr>
          <w:rFonts w:ascii="나눔스퀘어 Bold" w:eastAsia="나눔스퀘어 Bold" w:hAnsi="나눔스퀘어 Bold"/>
          <w:sz w:val="28"/>
        </w:rPr>
        <w:lastRenderedPageBreak/>
        <w:t xml:space="preserve">3) </w:t>
      </w:r>
      <w:r>
        <w:rPr>
          <w:rFonts w:ascii="나눔스퀘어 Bold" w:eastAsia="나눔스퀘어 Bold" w:hAnsi="나눔스퀘어 Bold" w:hint="eastAsia"/>
          <w:sz w:val="28"/>
        </w:rPr>
        <w:t>더하기,</w:t>
      </w:r>
      <w:r>
        <w:rPr>
          <w:rFonts w:ascii="나눔스퀘어 Bold" w:eastAsia="나눔스퀘어 Bold" w:hAnsi="나눔스퀘어 Bold"/>
          <w:sz w:val="28"/>
        </w:rPr>
        <w:t xml:space="preserve"> </w:t>
      </w:r>
      <w:r>
        <w:rPr>
          <w:rFonts w:ascii="나눔스퀘어 Bold" w:eastAsia="나눔스퀘어 Bold" w:hAnsi="나눔스퀘어 Bold" w:hint="eastAsia"/>
          <w:sz w:val="28"/>
        </w:rPr>
        <w:t>빼기</w:t>
      </w:r>
    </w:p>
    <w:p w14:paraId="3DB35684" w14:textId="603EE288" w:rsidR="000D52CD" w:rsidRDefault="00855488" w:rsidP="000D52CD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05B8217A" wp14:editId="468E682A">
            <wp:extent cx="5732145" cy="3460115"/>
            <wp:effectExtent l="0" t="0" r="1905" b="69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CB48" w14:textId="179A9A17" w:rsidR="000D52CD" w:rsidRPr="00855488" w:rsidRDefault="00855488" w:rsidP="000D52CD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6A95C8A5" wp14:editId="6E21893B">
            <wp:extent cx="5732145" cy="2441575"/>
            <wp:effectExtent l="0" t="0" r="190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6371" w14:textId="77777777" w:rsidR="000D52CD" w:rsidRDefault="000D52CD" w:rsidP="000D52CD">
      <w:pPr>
        <w:rPr>
          <w:rFonts w:ascii="나눔스퀘어 Bold" w:eastAsia="나눔스퀘어 Bold" w:hAnsi="나눔스퀘어 Bold"/>
          <w:sz w:val="28"/>
        </w:rPr>
      </w:pPr>
      <w:r>
        <w:rPr>
          <w:rFonts w:ascii="나눔스퀘어 Bold" w:eastAsia="나눔스퀘어 Bold" w:hAnsi="나눔스퀘어 Bold" w:hint="eastAsia"/>
          <w:sz w:val="28"/>
        </w:rPr>
        <w:t>&lt;설명&gt;</w:t>
      </w:r>
    </w:p>
    <w:p w14:paraId="67CFC784" w14:textId="161B1A15" w:rsidR="004031CE" w:rsidRDefault="00855488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곱하기,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나누기 기호가 모두 사라진 이</w:t>
      </w:r>
      <w:r w:rsidR="00325B67">
        <w:rPr>
          <w:rFonts w:ascii="나눔스퀘어" w:eastAsia="나눔스퀘어" w:hAnsi="나눔스퀘어" w:hint="eastAsia"/>
          <w:noProof/>
        </w:rPr>
        <w:t>후에 더하기,</w:t>
      </w:r>
      <w:r w:rsidR="00325B67">
        <w:rPr>
          <w:rFonts w:ascii="나눔스퀘어" w:eastAsia="나눔스퀘어" w:hAnsi="나눔스퀘어"/>
          <w:noProof/>
        </w:rPr>
        <w:t xml:space="preserve"> </w:t>
      </w:r>
      <w:r w:rsidR="00325B67">
        <w:rPr>
          <w:rFonts w:ascii="나눔스퀘어" w:eastAsia="나눔스퀘어" w:hAnsi="나눔스퀘어" w:hint="eastAsia"/>
          <w:noProof/>
        </w:rPr>
        <w:t>빼기 연산을 진행한다.</w:t>
      </w:r>
    </w:p>
    <w:p w14:paraId="28C454B2" w14:textId="657BBA33" w:rsidR="00325B67" w:rsidRDefault="00325B67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-는 맨 앞에 붙어서 음수를 가르킬 수 있으므로 </w:t>
      </w:r>
      <w:r>
        <w:rPr>
          <w:rFonts w:ascii="나눔스퀘어" w:eastAsia="나눔스퀘어" w:hAnsi="나눔스퀘어"/>
          <w:noProof/>
        </w:rPr>
        <w:t>1</w:t>
      </w:r>
      <w:r>
        <w:rPr>
          <w:rFonts w:ascii="나눔스퀘어" w:eastAsia="나눔스퀘어" w:hAnsi="나눔스퀘어" w:hint="eastAsia"/>
          <w:noProof/>
        </w:rPr>
        <w:t xml:space="preserve">번 인덱스부터 </w:t>
      </w:r>
      <w:r>
        <w:rPr>
          <w:rFonts w:ascii="나눔스퀘어" w:eastAsia="나눔스퀘어" w:hAnsi="나눔스퀘어"/>
          <w:noProof/>
        </w:rPr>
        <w:t>indexOf</w:t>
      </w:r>
      <w:r>
        <w:rPr>
          <w:rFonts w:ascii="나눔스퀘어" w:eastAsia="나눔스퀘어" w:hAnsi="나눔스퀘어" w:hint="eastAsia"/>
          <w:noProof/>
        </w:rPr>
        <w:t>함수를 사용한다.</w:t>
      </w:r>
    </w:p>
    <w:p w14:paraId="56A31B61" w14:textId="3EE47E6B" w:rsidR="00325B67" w:rsidRDefault="00325B67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그리고 +</w:t>
      </w:r>
      <w:r>
        <w:rPr>
          <w:rFonts w:ascii="나눔스퀘어" w:eastAsia="나눔스퀘어" w:hAnsi="나눔스퀘어"/>
          <w:noProof/>
        </w:rPr>
        <w:t>, -</w:t>
      </w:r>
      <w:r>
        <w:rPr>
          <w:rFonts w:ascii="나눔스퀘어" w:eastAsia="나눔스퀘어" w:hAnsi="나눔스퀘어" w:hint="eastAsia"/>
          <w:noProof/>
        </w:rPr>
        <w:t>연산자만 있으므로 순서에 신경쓰지 않고 연산을 하는데,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뒤에 연산자가 있거나 음수가 오는 경우를 신경써서 반복한다.</w:t>
      </w:r>
    </w:p>
    <w:p w14:paraId="5ED2A124" w14:textId="4E6BCFAD" w:rsidR="00325B67" w:rsidRDefault="00325B67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 xml:space="preserve">연산 결과를 </w:t>
      </w:r>
      <w:r>
        <w:rPr>
          <w:rFonts w:ascii="나눔스퀘어" w:eastAsia="나눔스퀘어" w:hAnsi="나눔스퀘어"/>
          <w:noProof/>
        </w:rPr>
        <w:t>string</w:t>
      </w:r>
      <w:r>
        <w:rPr>
          <w:rFonts w:ascii="나눔스퀘어" w:eastAsia="나눔스퀘어" w:hAnsi="나눔스퀘어" w:hint="eastAsia"/>
          <w:noProof/>
        </w:rPr>
        <w:t>으로 결합하고 반복한다.</w:t>
      </w:r>
    </w:p>
    <w:p w14:paraId="190B011B" w14:textId="752E1F69" w:rsidR="00325B67" w:rsidRPr="004031CE" w:rsidRDefault="00325B67" w:rsidP="00855982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>모든 반복이 끝나면 계산된 결과를 리턴한다.</w:t>
      </w:r>
    </w:p>
    <w:p w14:paraId="5F69FD9D" w14:textId="29AB74AB" w:rsidR="004031CE" w:rsidRPr="00325B67" w:rsidRDefault="00325B67" w:rsidP="00855982">
      <w:pPr>
        <w:rPr>
          <w:rFonts w:ascii="나눔스퀘어" w:eastAsia="나눔스퀘어" w:hAnsi="나눔스퀘어" w:hint="eastAsia"/>
          <w:szCs w:val="18"/>
        </w:rPr>
      </w:pPr>
      <w:r>
        <w:rPr>
          <w:rFonts w:ascii="나눔스퀘어 Bold" w:eastAsia="나눔스퀘어 Bold" w:hAnsi="나눔스퀘어 Bold"/>
          <w:sz w:val="28"/>
        </w:rPr>
        <w:lastRenderedPageBreak/>
        <w:t>4</w:t>
      </w:r>
      <w:r>
        <w:rPr>
          <w:rFonts w:ascii="나눔스퀘어 Bold" w:eastAsia="나눔스퀘어 Bold" w:hAnsi="나눔스퀘어 Bold"/>
          <w:sz w:val="28"/>
        </w:rPr>
        <w:t xml:space="preserve">) </w:t>
      </w:r>
      <w:r>
        <w:rPr>
          <w:rFonts w:ascii="나눔스퀘어 Bold" w:eastAsia="나눔스퀘어 Bold" w:hAnsi="나눔스퀘어 Bold" w:hint="eastAsia"/>
          <w:sz w:val="28"/>
        </w:rPr>
        <w:t>지우기</w:t>
      </w:r>
    </w:p>
    <w:p w14:paraId="26483C2F" w14:textId="6025CB3A" w:rsidR="00325B67" w:rsidRPr="004031CE" w:rsidRDefault="00325B67" w:rsidP="00325B67">
      <w:pPr>
        <w:rPr>
          <w:rFonts w:ascii="나눔스퀘어" w:eastAsia="나눔스퀘어" w:hAnsi="나눔스퀘어" w:hint="eastAsia"/>
          <w:szCs w:val="18"/>
        </w:rPr>
      </w:pPr>
      <w:r>
        <w:rPr>
          <w:rFonts w:ascii="나눔스퀘어 Bold" w:eastAsia="나눔스퀘어 Bold" w:hAnsi="나눔스퀘어 Bold"/>
          <w:sz w:val="28"/>
        </w:rPr>
        <w:t>&lt;xml Code&gt;</w:t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</w:r>
      <w:r>
        <w:rPr>
          <w:rFonts w:ascii="나눔스퀘어 Bold" w:eastAsia="나눔스퀘어 Bold" w:hAnsi="나눔스퀘어 Bold"/>
          <w:sz w:val="28"/>
        </w:rPr>
        <w:tab/>
        <w:t>&lt;java Code&gt;</w:t>
      </w:r>
    </w:p>
    <w:p w14:paraId="4B63B684" w14:textId="069B475D" w:rsidR="004031CE" w:rsidRDefault="00325B67" w:rsidP="00855982">
      <w:pPr>
        <w:rPr>
          <w:rFonts w:ascii="나눔스퀘어" w:eastAsia="나눔스퀘어" w:hAnsi="나눔스퀘어"/>
          <w:noProof/>
        </w:rPr>
      </w:pPr>
      <w:r>
        <w:rPr>
          <w:noProof/>
        </w:rPr>
        <w:drawing>
          <wp:inline distT="0" distB="0" distL="0" distR="0" wp14:anchorId="19D3C196" wp14:editId="04EF3DF8">
            <wp:extent cx="2330789" cy="154686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8777" cy="155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2EC27" wp14:editId="0A9D3829">
            <wp:extent cx="3176728" cy="1600200"/>
            <wp:effectExtent l="0" t="0" r="508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3497" cy="16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790E" w14:textId="2E427C62" w:rsidR="00325B67" w:rsidRDefault="00325B67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/>
          <w:noProof/>
        </w:rPr>
        <w:t xml:space="preserve">Xml </w:t>
      </w:r>
      <w:r>
        <w:rPr>
          <w:rFonts w:ascii="나눔스퀘어" w:eastAsia="나눔스퀘어" w:hAnsi="나눔스퀘어" w:hint="eastAsia"/>
          <w:noProof/>
        </w:rPr>
        <w:t xml:space="preserve">코드를 보면 </w:t>
      </w:r>
      <w:r>
        <w:rPr>
          <w:rFonts w:ascii="나눔스퀘어" w:eastAsia="나눔스퀘어" w:hAnsi="나눔스퀘어"/>
          <w:noProof/>
        </w:rPr>
        <w:t xml:space="preserve">&amp;lt; </w:t>
      </w:r>
      <w:r>
        <w:rPr>
          <w:rFonts w:ascii="나눔스퀘어" w:eastAsia="나눔스퀘어" w:hAnsi="나눔스퀘어" w:hint="eastAsia"/>
          <w:noProof/>
        </w:rPr>
        <w:t xml:space="preserve">기호를 이용해 </w:t>
      </w:r>
      <w:r>
        <w:rPr>
          <w:rFonts w:ascii="나눔스퀘어" w:eastAsia="나눔스퀘어" w:hAnsi="나눔스퀘어"/>
          <w:noProof/>
        </w:rPr>
        <w:t xml:space="preserve">&lt; </w:t>
      </w:r>
      <w:r>
        <w:rPr>
          <w:rFonts w:ascii="나눔스퀘어" w:eastAsia="나눔스퀘어" w:hAnsi="나눔스퀘어" w:hint="eastAsia"/>
          <w:noProof/>
        </w:rPr>
        <w:t>를 표시하였고,</w:t>
      </w:r>
      <w:r>
        <w:rPr>
          <w:rFonts w:ascii="나눔스퀘어" w:eastAsia="나눔스퀘어" w:hAnsi="나눔스퀘어"/>
          <w:noProof/>
        </w:rPr>
        <w:t xml:space="preserve"> layout_span</w:t>
      </w:r>
      <w:r>
        <w:rPr>
          <w:rFonts w:ascii="나눔스퀘어" w:eastAsia="나눔스퀘어" w:hAnsi="나눔스퀘어" w:hint="eastAsia"/>
          <w:noProof/>
        </w:rPr>
        <w:t xml:space="preserve">을 </w:t>
      </w:r>
      <w:r>
        <w:rPr>
          <w:rFonts w:ascii="나눔스퀘어" w:eastAsia="나눔스퀘어" w:hAnsi="나눔스퀘어"/>
          <w:noProof/>
        </w:rPr>
        <w:t xml:space="preserve">2 </w:t>
      </w:r>
      <w:r>
        <w:rPr>
          <w:rFonts w:ascii="나눔스퀘어" w:eastAsia="나눔스퀘어" w:hAnsi="나눔스퀘어" w:hint="eastAsia"/>
          <w:noProof/>
        </w:rPr>
        <w:t xml:space="preserve">주어 </w:t>
      </w:r>
      <w:r>
        <w:rPr>
          <w:rFonts w:ascii="나눔스퀘어" w:eastAsia="나눔스퀘어" w:hAnsi="나눔스퀘어"/>
          <w:noProof/>
        </w:rPr>
        <w:t>2</w:t>
      </w:r>
      <w:r>
        <w:rPr>
          <w:rFonts w:ascii="나눔스퀘어" w:eastAsia="나눔스퀘어" w:hAnsi="나눔스퀘어" w:hint="eastAsia"/>
          <w:noProof/>
        </w:rPr>
        <w:t>의 크기를 가졌다.</w:t>
      </w:r>
    </w:p>
    <w:p w14:paraId="47AA936B" w14:textId="4A90C4F4" w:rsidR="00325B67" w:rsidRDefault="00325B67" w:rsidP="00855982">
      <w:pPr>
        <w:rPr>
          <w:rFonts w:ascii="나눔스퀘어" w:eastAsia="나눔스퀘어" w:hAnsi="나눔스퀘어"/>
          <w:noProof/>
        </w:rPr>
      </w:pPr>
      <w:r>
        <w:rPr>
          <w:rFonts w:ascii="나눔스퀘어" w:eastAsia="나눔스퀘어" w:hAnsi="나눔스퀘어" w:hint="eastAsia"/>
          <w:noProof/>
        </w:rPr>
        <w:t>정답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텍스트 박스(</w:t>
      </w:r>
      <w:r>
        <w:rPr>
          <w:rFonts w:ascii="나눔스퀘어" w:eastAsia="나눔스퀘어" w:hAnsi="나눔스퀘어"/>
          <w:noProof/>
        </w:rPr>
        <w:t xml:space="preserve">answer), </w:t>
      </w:r>
      <w:r>
        <w:rPr>
          <w:rFonts w:ascii="나눔스퀘어" w:eastAsia="나눔스퀘어" w:hAnsi="나눔스퀘어" w:hint="eastAsia"/>
          <w:noProof/>
        </w:rPr>
        <w:t>식 텍스트 박스(</w:t>
      </w:r>
      <w:r>
        <w:rPr>
          <w:rFonts w:ascii="나눔스퀘어" w:eastAsia="나눔스퀘어" w:hAnsi="나눔스퀘어"/>
          <w:noProof/>
        </w:rPr>
        <w:t>textbox)</w:t>
      </w:r>
      <w:r>
        <w:rPr>
          <w:rFonts w:ascii="나눔스퀘어" w:eastAsia="나눔스퀘어" w:hAnsi="나눔스퀘어" w:hint="eastAsia"/>
          <w:noProof/>
        </w:rPr>
        <w:t>를 호출하여</w:t>
      </w:r>
    </w:p>
    <w:p w14:paraId="2EE0ABD1" w14:textId="014F61CA" w:rsidR="00325B67" w:rsidRDefault="00325B67" w:rsidP="00855982">
      <w:pPr>
        <w:rPr>
          <w:rFonts w:ascii="나눔스퀘어" w:eastAsia="나눔스퀘어" w:hAnsi="나눔스퀘어" w:hint="eastAsia"/>
          <w:noProof/>
        </w:rPr>
      </w:pPr>
      <w:r>
        <w:rPr>
          <w:rFonts w:ascii="나눔스퀘어" w:eastAsia="나눔스퀘어" w:hAnsi="나눔스퀘어" w:hint="eastAsia"/>
          <w:noProof/>
        </w:rPr>
        <w:t>정답칸이 비어있으면 둘다 초기화를 시키고,</w:t>
      </w:r>
      <w:r>
        <w:rPr>
          <w:rFonts w:ascii="나눔스퀘어" w:eastAsia="나눔스퀘어" w:hAnsi="나눔스퀘어"/>
          <w:noProof/>
        </w:rPr>
        <w:t xml:space="preserve"> </w:t>
      </w:r>
      <w:r>
        <w:rPr>
          <w:rFonts w:ascii="나눔스퀘어" w:eastAsia="나눔스퀘어" w:hAnsi="나눔스퀘어" w:hint="eastAsia"/>
          <w:noProof/>
        </w:rPr>
        <w:t>그렇지 않다면 수식칸의 맨 마지막 수식을 하나 지우게 만들었다.</w:t>
      </w:r>
    </w:p>
    <w:p w14:paraId="636026BC" w14:textId="7ABAD81B" w:rsidR="00325B67" w:rsidRDefault="00325B67" w:rsidP="00855982">
      <w:pPr>
        <w:rPr>
          <w:rFonts w:ascii="나눔스퀘어" w:eastAsia="나눔스퀘어" w:hAnsi="나눔스퀘어"/>
          <w:noProof/>
        </w:rPr>
      </w:pPr>
    </w:p>
    <w:p w14:paraId="22B15911" w14:textId="77777777" w:rsidR="001D4A22" w:rsidRDefault="001D4A22">
      <w:pPr>
        <w:rPr>
          <w:rFonts w:ascii="나눔스퀘어 ExtraBold" w:eastAsia="나눔스퀘어 ExtraBold" w:hAnsi="나눔스퀘어 ExtraBold"/>
          <w:sz w:val="40"/>
          <w:szCs w:val="32"/>
        </w:rPr>
      </w:pPr>
      <w:r>
        <w:rPr>
          <w:rFonts w:ascii="나눔스퀘어 ExtraBold" w:eastAsia="나눔스퀘어 ExtraBold" w:hAnsi="나눔스퀘어 ExtraBold"/>
          <w:sz w:val="40"/>
          <w:szCs w:val="32"/>
        </w:rPr>
        <w:br w:type="page"/>
      </w:r>
    </w:p>
    <w:p w14:paraId="2CFC7852" w14:textId="3A607D3D" w:rsidR="00325B67" w:rsidRPr="00325B67" w:rsidRDefault="00325B67" w:rsidP="00325B67">
      <w:pPr>
        <w:rPr>
          <w:rFonts w:ascii="나눔스퀘어 ExtraBold" w:eastAsia="나눔스퀘어 ExtraBold" w:hAnsi="나눔스퀘어 ExtraBold"/>
          <w:sz w:val="32"/>
          <w:szCs w:val="24"/>
        </w:rPr>
      </w:pPr>
      <w:r w:rsidRPr="00325B67">
        <w:rPr>
          <w:rFonts w:ascii="나눔스퀘어 ExtraBold" w:eastAsia="나눔스퀘어 ExtraBold" w:hAnsi="나눔스퀘어 ExtraBold" w:hint="eastAsia"/>
          <w:sz w:val="40"/>
          <w:szCs w:val="32"/>
        </w:rPr>
        <w:lastRenderedPageBreak/>
        <w:t>고찰</w:t>
      </w:r>
    </w:p>
    <w:p w14:paraId="7C89812F" w14:textId="77777777" w:rsidR="00325B67" w:rsidRDefault="00325B67" w:rsidP="00325B67">
      <w:pPr>
        <w:rPr>
          <w:rFonts w:ascii="나눔스퀘어" w:eastAsia="나눔스퀘어" w:hAnsi="나눔스퀘어"/>
          <w:szCs w:val="18"/>
        </w:rPr>
      </w:pPr>
      <w:r>
        <w:rPr>
          <w:rFonts w:ascii="나눔스퀘어" w:eastAsia="나눔스퀘어" w:hAnsi="나눔스퀘어" w:hint="eastAsia"/>
          <w:szCs w:val="18"/>
        </w:rPr>
        <w:t>스택을 통해 계산을 하는 방식을 잊어서,</w:t>
      </w:r>
      <w:r>
        <w:rPr>
          <w:rFonts w:ascii="나눔스퀘어" w:eastAsia="나눔스퀘어" w:hAnsi="나눔스퀘어"/>
          <w:szCs w:val="18"/>
        </w:rPr>
        <w:t xml:space="preserve"> </w:t>
      </w:r>
      <w:r>
        <w:rPr>
          <w:rFonts w:ascii="나눔스퀘어" w:eastAsia="나눔스퀘어" w:hAnsi="나눔스퀘어" w:hint="eastAsia"/>
          <w:szCs w:val="18"/>
        </w:rPr>
        <w:t xml:space="preserve">인덱스를 참조하는 방식으로 구현을 했는데 계산기가 생각보다 훨씬 복잡하게 동작한다는 것을 새롭게 </w:t>
      </w:r>
      <w:proofErr w:type="spellStart"/>
      <w:r>
        <w:rPr>
          <w:rFonts w:ascii="나눔스퀘어" w:eastAsia="나눔스퀘어" w:hAnsi="나눔스퀘어" w:hint="eastAsia"/>
          <w:szCs w:val="18"/>
        </w:rPr>
        <w:t>깨달았다</w:t>
      </w:r>
      <w:proofErr w:type="spellEnd"/>
      <w:r>
        <w:rPr>
          <w:rFonts w:ascii="나눔스퀘어" w:eastAsia="나눔스퀘어" w:hAnsi="나눔스퀘어" w:hint="eastAsia"/>
          <w:szCs w:val="18"/>
        </w:rPr>
        <w:t>.</w:t>
      </w:r>
      <w:r>
        <w:rPr>
          <w:rFonts w:ascii="나눔스퀘어" w:eastAsia="나눔스퀘어" w:hAnsi="나눔스퀘어"/>
          <w:szCs w:val="18"/>
        </w:rPr>
        <w:t xml:space="preserve"> </w:t>
      </w:r>
    </w:p>
    <w:p w14:paraId="6CA09E2E" w14:textId="48443A9D" w:rsidR="00325B67" w:rsidRPr="00852FA4" w:rsidRDefault="00325B67" w:rsidP="00325B67">
      <w:pPr>
        <w:rPr>
          <w:rFonts w:ascii="나눔스퀘어" w:eastAsia="나눔스퀘어" w:hAnsi="나눔스퀘어" w:hint="eastAsia"/>
          <w:szCs w:val="18"/>
        </w:rPr>
      </w:pPr>
      <w:r>
        <w:rPr>
          <w:rFonts w:ascii="나눔스퀘어" w:eastAsia="나눔스퀘어" w:hAnsi="나눔스퀘어" w:hint="eastAsia"/>
          <w:szCs w:val="18"/>
        </w:rPr>
        <w:t>또,</w:t>
      </w:r>
      <w:r>
        <w:rPr>
          <w:rFonts w:ascii="나눔스퀘어" w:eastAsia="나눔스퀘어" w:hAnsi="나눔스퀘어"/>
          <w:szCs w:val="18"/>
        </w:rPr>
        <w:t xml:space="preserve"> </w:t>
      </w:r>
      <w:r>
        <w:rPr>
          <w:rFonts w:ascii="나눔스퀘어" w:eastAsia="나눔스퀘어" w:hAnsi="나눔스퀘어" w:hint="eastAsia"/>
          <w:szCs w:val="18"/>
        </w:rPr>
        <w:t xml:space="preserve">자바는 형 변환이 자유롭지 못해 간단한 수식도 복잡하게 길게 늘어뜨려야 하는 점이 불편하게 </w:t>
      </w:r>
      <w:bookmarkStart w:id="1" w:name="_GoBack"/>
      <w:bookmarkEnd w:id="1"/>
      <w:r>
        <w:rPr>
          <w:rFonts w:ascii="나눔스퀘어" w:eastAsia="나눔스퀘어" w:hAnsi="나눔스퀘어" w:hint="eastAsia"/>
          <w:szCs w:val="18"/>
        </w:rPr>
        <w:t>느껴졌다.</w:t>
      </w:r>
    </w:p>
    <w:sectPr w:rsidR="00325B67" w:rsidRPr="00852FA4" w:rsidSect="00855982">
      <w:footerReference w:type="default" r:id="rId28"/>
      <w:pgSz w:w="11907" w:h="16839" w:code="9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306478" w14:textId="77777777" w:rsidR="00855488" w:rsidRDefault="00855488" w:rsidP="00855982">
      <w:pPr>
        <w:spacing w:after="0" w:line="240" w:lineRule="auto"/>
      </w:pPr>
      <w:r>
        <w:separator/>
      </w:r>
    </w:p>
  </w:endnote>
  <w:endnote w:type="continuationSeparator" w:id="0">
    <w:p w14:paraId="7A9ACA2E" w14:textId="77777777" w:rsidR="00855488" w:rsidRDefault="00855488" w:rsidP="00855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subsetted="1" w:fontKey="{1093812D-5ACE-47FB-B592-E2FEE120158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스퀘어 ExtraBold"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2" w:subsetted="1" w:fontKey="{ECFCC7AD-08FD-4EC3-966F-6DA857692E32}"/>
  </w:font>
  <w:font w:name="나눔스퀘어"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3" w:subsetted="1" w:fontKey="{2D6F9114-E838-4E4B-8A58-DD9DF0E258CF}"/>
  </w:font>
  <w:font w:name="나눔스퀘어 Bold"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4" w:subsetted="1" w:fontKey="{9442ACE3-6EBE-4BE4-915F-6DCD094B0E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77599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11A7D8" w14:textId="77777777" w:rsidR="00855488" w:rsidRDefault="00855488">
        <w:pPr>
          <w:pStyle w:val="a5"/>
        </w:pPr>
        <w:r>
          <w:rPr>
            <w:lang w:val="ko-KR" w:bidi="ko-KR"/>
          </w:rPr>
          <w:fldChar w:fldCharType="begin"/>
        </w:r>
        <w:r>
          <w:rPr>
            <w:lang w:val="ko-KR" w:bidi="ko-KR"/>
          </w:rPr>
          <w:instrText xml:space="preserve"> PAGE   \* MERGEFORMAT </w:instrText>
        </w:r>
        <w:r>
          <w:rPr>
            <w:lang w:val="ko-KR" w:bidi="ko-KR"/>
          </w:rPr>
          <w:fldChar w:fldCharType="separate"/>
        </w:r>
        <w:r>
          <w:rPr>
            <w:noProof/>
            <w:lang w:val="ko-KR" w:bidi="ko-KR"/>
          </w:rPr>
          <w:t>2</w:t>
        </w:r>
        <w:r>
          <w:rPr>
            <w:noProof/>
            <w:lang w:val="ko-KR" w:bidi="ko-K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198D1" w14:textId="77777777" w:rsidR="00855488" w:rsidRDefault="00855488" w:rsidP="00855982">
      <w:pPr>
        <w:spacing w:after="0" w:line="240" w:lineRule="auto"/>
      </w:pPr>
      <w:r>
        <w:separator/>
      </w:r>
    </w:p>
  </w:footnote>
  <w:footnote w:type="continuationSeparator" w:id="0">
    <w:p w14:paraId="5E16C12A" w14:textId="77777777" w:rsidR="00855488" w:rsidRDefault="00855488" w:rsidP="00855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4986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8763C0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D2C1D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AF40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FA68F6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580A6C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EFE4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2C6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46242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2BC20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044129"/>
    <w:multiLevelType w:val="hybridMultilevel"/>
    <w:tmpl w:val="86B2D432"/>
    <w:lvl w:ilvl="0" w:tplc="EF541B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05357039"/>
    <w:multiLevelType w:val="hybridMultilevel"/>
    <w:tmpl w:val="547211C6"/>
    <w:lvl w:ilvl="0" w:tplc="396099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073708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A42467A"/>
    <w:multiLevelType w:val="multilevel"/>
    <w:tmpl w:val="32C64BCA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0B086CCA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0DBE68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2C830A2"/>
    <w:multiLevelType w:val="hybridMultilevel"/>
    <w:tmpl w:val="E6C46E38"/>
    <w:lvl w:ilvl="0" w:tplc="1CBEF2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157272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1685B66"/>
    <w:multiLevelType w:val="hybridMultilevel"/>
    <w:tmpl w:val="DF905C24"/>
    <w:lvl w:ilvl="0" w:tplc="A61E35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7CB3EF0"/>
    <w:multiLevelType w:val="hybridMultilevel"/>
    <w:tmpl w:val="A3D49200"/>
    <w:lvl w:ilvl="0" w:tplc="D64255D8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20" w:hanging="400"/>
      </w:pPr>
    </w:lvl>
    <w:lvl w:ilvl="2" w:tplc="0409001B" w:tentative="1">
      <w:start w:val="1"/>
      <w:numFmt w:val="lowerRoman"/>
      <w:lvlText w:val="%3."/>
      <w:lvlJc w:val="right"/>
      <w:pPr>
        <w:ind w:left="1520" w:hanging="400"/>
      </w:pPr>
    </w:lvl>
    <w:lvl w:ilvl="3" w:tplc="0409000F" w:tentative="1">
      <w:start w:val="1"/>
      <w:numFmt w:val="decimal"/>
      <w:lvlText w:val="%4."/>
      <w:lvlJc w:val="left"/>
      <w:pPr>
        <w:ind w:left="1920" w:hanging="400"/>
      </w:pPr>
    </w:lvl>
    <w:lvl w:ilvl="4" w:tplc="04090019" w:tentative="1">
      <w:start w:val="1"/>
      <w:numFmt w:val="upperLetter"/>
      <w:lvlText w:val="%5."/>
      <w:lvlJc w:val="left"/>
      <w:pPr>
        <w:ind w:left="2320" w:hanging="400"/>
      </w:pPr>
    </w:lvl>
    <w:lvl w:ilvl="5" w:tplc="0409001B" w:tentative="1">
      <w:start w:val="1"/>
      <w:numFmt w:val="lowerRoman"/>
      <w:lvlText w:val="%6."/>
      <w:lvlJc w:val="right"/>
      <w:pPr>
        <w:ind w:left="2720" w:hanging="400"/>
      </w:pPr>
    </w:lvl>
    <w:lvl w:ilvl="6" w:tplc="0409000F" w:tentative="1">
      <w:start w:val="1"/>
      <w:numFmt w:val="decimal"/>
      <w:lvlText w:val="%7."/>
      <w:lvlJc w:val="left"/>
      <w:pPr>
        <w:ind w:left="3120" w:hanging="400"/>
      </w:pPr>
    </w:lvl>
    <w:lvl w:ilvl="7" w:tplc="04090019" w:tentative="1">
      <w:start w:val="1"/>
      <w:numFmt w:val="upperLetter"/>
      <w:lvlText w:val="%8."/>
      <w:lvlJc w:val="left"/>
      <w:pPr>
        <w:ind w:left="3520" w:hanging="400"/>
      </w:pPr>
    </w:lvl>
    <w:lvl w:ilvl="8" w:tplc="0409001B" w:tentative="1">
      <w:start w:val="1"/>
      <w:numFmt w:val="lowerRoman"/>
      <w:lvlText w:val="%9."/>
      <w:lvlJc w:val="right"/>
      <w:pPr>
        <w:ind w:left="3920" w:hanging="400"/>
      </w:pPr>
    </w:lvl>
  </w:abstractNum>
  <w:abstractNum w:abstractNumId="21" w15:restartNumberingAfterBreak="0">
    <w:nsid w:val="2869738B"/>
    <w:multiLevelType w:val="hybridMultilevel"/>
    <w:tmpl w:val="BEE60C16"/>
    <w:lvl w:ilvl="0" w:tplc="5AF6ED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DDC0229"/>
    <w:multiLevelType w:val="hybridMultilevel"/>
    <w:tmpl w:val="3050CA60"/>
    <w:lvl w:ilvl="0" w:tplc="FEFEED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F9A3F7E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467B1CFE"/>
    <w:multiLevelType w:val="hybridMultilevel"/>
    <w:tmpl w:val="4F30458C"/>
    <w:lvl w:ilvl="0" w:tplc="A6406446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25" w15:restartNumberingAfterBreak="0">
    <w:nsid w:val="498652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101593A"/>
    <w:multiLevelType w:val="hybridMultilevel"/>
    <w:tmpl w:val="E6C46E38"/>
    <w:lvl w:ilvl="0" w:tplc="1CBEF2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A0C2461"/>
    <w:multiLevelType w:val="hybridMultilevel"/>
    <w:tmpl w:val="8E92E896"/>
    <w:lvl w:ilvl="0" w:tplc="8C447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3BB1E91"/>
    <w:multiLevelType w:val="hybridMultilevel"/>
    <w:tmpl w:val="0F0827CA"/>
    <w:lvl w:ilvl="0" w:tplc="FE362B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7"/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7"/>
  </w:num>
  <w:num w:numId="4">
    <w:abstractNumId w:val="17"/>
  </w:num>
  <w:num w:numId="5">
    <w:abstractNumId w:val="17"/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17"/>
  </w:num>
  <w:num w:numId="11">
    <w:abstractNumId w:val="17"/>
  </w:num>
  <w:num w:numId="12">
    <w:abstractNumId w:val="17"/>
  </w:num>
  <w:num w:numId="13">
    <w:abstractNumId w:val="12"/>
  </w:num>
  <w:num w:numId="14">
    <w:abstractNumId w:val="25"/>
  </w:num>
  <w:num w:numId="15">
    <w:abstractNumId w:val="13"/>
  </w:num>
  <w:num w:numId="16">
    <w:abstractNumId w:val="14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15"/>
  </w:num>
  <w:num w:numId="28">
    <w:abstractNumId w:val="18"/>
  </w:num>
  <w:num w:numId="29">
    <w:abstractNumId w:val="23"/>
  </w:num>
  <w:num w:numId="30">
    <w:abstractNumId w:val="11"/>
  </w:num>
  <w:num w:numId="31">
    <w:abstractNumId w:val="22"/>
  </w:num>
  <w:num w:numId="32">
    <w:abstractNumId w:val="20"/>
  </w:num>
  <w:num w:numId="33">
    <w:abstractNumId w:val="19"/>
  </w:num>
  <w:num w:numId="34">
    <w:abstractNumId w:val="24"/>
  </w:num>
  <w:num w:numId="35">
    <w:abstractNumId w:val="10"/>
  </w:num>
  <w:num w:numId="36">
    <w:abstractNumId w:val="21"/>
  </w:num>
  <w:num w:numId="37">
    <w:abstractNumId w:val="28"/>
  </w:num>
  <w:num w:numId="38">
    <w:abstractNumId w:val="27"/>
  </w:num>
  <w:num w:numId="39">
    <w:abstractNumId w:val="26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bordersDoNotSurroundHeader/>
  <w:bordersDoNotSurroundFooter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D34"/>
    <w:rsid w:val="000717BD"/>
    <w:rsid w:val="000D52CD"/>
    <w:rsid w:val="001D4362"/>
    <w:rsid w:val="001D4A22"/>
    <w:rsid w:val="001D4C47"/>
    <w:rsid w:val="002C7B18"/>
    <w:rsid w:val="002D47A3"/>
    <w:rsid w:val="00325B67"/>
    <w:rsid w:val="003653F3"/>
    <w:rsid w:val="003E6CDA"/>
    <w:rsid w:val="004031CE"/>
    <w:rsid w:val="004570C9"/>
    <w:rsid w:val="00492EB7"/>
    <w:rsid w:val="004E1238"/>
    <w:rsid w:val="005113A4"/>
    <w:rsid w:val="00557820"/>
    <w:rsid w:val="005C1F34"/>
    <w:rsid w:val="0066367F"/>
    <w:rsid w:val="006D3C62"/>
    <w:rsid w:val="006F5CDD"/>
    <w:rsid w:val="00773DB6"/>
    <w:rsid w:val="007833A7"/>
    <w:rsid w:val="00801194"/>
    <w:rsid w:val="00804E08"/>
    <w:rsid w:val="00811153"/>
    <w:rsid w:val="008365D9"/>
    <w:rsid w:val="00852FA4"/>
    <w:rsid w:val="00855488"/>
    <w:rsid w:val="00855982"/>
    <w:rsid w:val="00861B41"/>
    <w:rsid w:val="00885A7F"/>
    <w:rsid w:val="00892D5E"/>
    <w:rsid w:val="008D160D"/>
    <w:rsid w:val="009415B0"/>
    <w:rsid w:val="00945EA4"/>
    <w:rsid w:val="009532C2"/>
    <w:rsid w:val="00985E1E"/>
    <w:rsid w:val="009D025B"/>
    <w:rsid w:val="009D291F"/>
    <w:rsid w:val="009E0946"/>
    <w:rsid w:val="009E6B4F"/>
    <w:rsid w:val="00A06A1F"/>
    <w:rsid w:val="00A10484"/>
    <w:rsid w:val="00A2084E"/>
    <w:rsid w:val="00A443E7"/>
    <w:rsid w:val="00A75F22"/>
    <w:rsid w:val="00A962BD"/>
    <w:rsid w:val="00AD05E6"/>
    <w:rsid w:val="00AD1F94"/>
    <w:rsid w:val="00B70AFA"/>
    <w:rsid w:val="00B8084B"/>
    <w:rsid w:val="00B851CC"/>
    <w:rsid w:val="00B90908"/>
    <w:rsid w:val="00C17FA6"/>
    <w:rsid w:val="00C20F24"/>
    <w:rsid w:val="00C30F06"/>
    <w:rsid w:val="00C73B92"/>
    <w:rsid w:val="00C76219"/>
    <w:rsid w:val="00C92D34"/>
    <w:rsid w:val="00CC0BBF"/>
    <w:rsid w:val="00CE0432"/>
    <w:rsid w:val="00D17125"/>
    <w:rsid w:val="00D33FD7"/>
    <w:rsid w:val="00DB3B2A"/>
    <w:rsid w:val="00DB745D"/>
    <w:rsid w:val="00DD5C40"/>
    <w:rsid w:val="00DF3339"/>
    <w:rsid w:val="00E02799"/>
    <w:rsid w:val="00E254DA"/>
    <w:rsid w:val="00EC1596"/>
    <w:rsid w:val="00EC26E5"/>
    <w:rsid w:val="00F27D86"/>
    <w:rsid w:val="00F53C65"/>
    <w:rsid w:val="00F90EA2"/>
    <w:rsid w:val="00F9169C"/>
    <w:rsid w:val="00FB7B68"/>
    <w:rsid w:val="00FD262C"/>
    <w:rsid w:val="00FE14DF"/>
    <w:rsid w:val="00FF1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A476C7"/>
  <w15:chartTrackingRefBased/>
  <w15:docId w15:val="{711DE2FD-7CE5-4DC3-947C-4E22C956A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F5CDD"/>
  </w:style>
  <w:style w:type="paragraph" w:styleId="1">
    <w:name w:val="heading 1"/>
    <w:basedOn w:val="a"/>
    <w:next w:val="a"/>
    <w:link w:val="1Char"/>
    <w:uiPriority w:val="9"/>
    <w:qFormat/>
    <w:rsid w:val="006F5C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F5C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B35E06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5C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83F04" w:themeColor="accent1" w:themeShade="80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F5CD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35E0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F5CD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35E0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F5CD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83F04" w:themeColor="accent1" w:themeShade="8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F5CD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83F04" w:themeColor="accent1" w:themeShade="8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F5CD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F5CD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6F5C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F5CDD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4">
    <w:name w:val="header"/>
    <w:basedOn w:val="a"/>
    <w:link w:val="Char0"/>
    <w:uiPriority w:val="99"/>
    <w:unhideWhenUsed/>
    <w:rsid w:val="00855982"/>
    <w:pPr>
      <w:spacing w:after="0" w:line="240" w:lineRule="auto"/>
    </w:pPr>
  </w:style>
  <w:style w:type="character" w:customStyle="1" w:styleId="Char0">
    <w:name w:val="머리글 Char"/>
    <w:basedOn w:val="a0"/>
    <w:link w:val="a4"/>
    <w:uiPriority w:val="99"/>
    <w:rsid w:val="00855982"/>
  </w:style>
  <w:style w:type="character" w:customStyle="1" w:styleId="1Char">
    <w:name w:val="제목 1 Char"/>
    <w:basedOn w:val="a0"/>
    <w:link w:val="1"/>
    <w:uiPriority w:val="9"/>
    <w:rsid w:val="006F5CDD"/>
    <w:rPr>
      <w:rFonts w:asciiTheme="majorHAnsi" w:eastAsiaTheme="majorEastAsia" w:hAnsiTheme="majorHAnsi" w:cstheme="majorBidi"/>
      <w:color w:val="B35E0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F5CDD"/>
    <w:rPr>
      <w:rFonts w:asciiTheme="majorHAnsi" w:eastAsiaTheme="majorEastAsia" w:hAnsiTheme="majorHAnsi" w:cstheme="majorBidi"/>
      <w:color w:val="B35E06" w:themeColor="accent1" w:themeShade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F5CDD"/>
    <w:rPr>
      <w:rFonts w:asciiTheme="majorHAnsi" w:eastAsiaTheme="majorEastAsia" w:hAnsiTheme="majorHAnsi" w:cstheme="majorBidi"/>
      <w:color w:val="783F04" w:themeColor="accent1" w:themeShade="80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F5CDD"/>
    <w:rPr>
      <w:rFonts w:asciiTheme="majorHAnsi" w:eastAsiaTheme="majorEastAsia" w:hAnsiTheme="majorHAnsi" w:cstheme="majorBidi"/>
      <w:i/>
      <w:iCs/>
      <w:color w:val="B35E06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6F5CDD"/>
    <w:rPr>
      <w:rFonts w:asciiTheme="majorHAnsi" w:eastAsiaTheme="majorEastAsia" w:hAnsiTheme="majorHAnsi" w:cstheme="majorBidi"/>
      <w:color w:val="B35E06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6F5CDD"/>
    <w:rPr>
      <w:rFonts w:asciiTheme="majorHAnsi" w:eastAsiaTheme="majorEastAsia" w:hAnsiTheme="majorHAnsi" w:cstheme="majorBidi"/>
      <w:color w:val="783F04" w:themeColor="accent1" w:themeShade="80"/>
    </w:rPr>
  </w:style>
  <w:style w:type="character" w:customStyle="1" w:styleId="7Char">
    <w:name w:val="제목 7 Char"/>
    <w:basedOn w:val="a0"/>
    <w:link w:val="7"/>
    <w:uiPriority w:val="9"/>
    <w:semiHidden/>
    <w:rsid w:val="006F5CDD"/>
    <w:rPr>
      <w:rFonts w:asciiTheme="majorHAnsi" w:eastAsiaTheme="majorEastAsia" w:hAnsiTheme="majorHAnsi" w:cstheme="majorBidi"/>
      <w:i/>
      <w:iCs/>
      <w:color w:val="783F04" w:themeColor="accent1" w:themeShade="80"/>
    </w:rPr>
  </w:style>
  <w:style w:type="character" w:customStyle="1" w:styleId="8Char">
    <w:name w:val="제목 8 Char"/>
    <w:basedOn w:val="a0"/>
    <w:link w:val="8"/>
    <w:uiPriority w:val="9"/>
    <w:semiHidden/>
    <w:rsid w:val="006F5CDD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6F5CDD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5">
    <w:name w:val="footer"/>
    <w:basedOn w:val="a"/>
    <w:link w:val="Char1"/>
    <w:uiPriority w:val="99"/>
    <w:unhideWhenUsed/>
    <w:rsid w:val="00855982"/>
    <w:pPr>
      <w:spacing w:after="0" w:line="240" w:lineRule="auto"/>
    </w:pPr>
  </w:style>
  <w:style w:type="character" w:customStyle="1" w:styleId="Char1">
    <w:name w:val="바닥글 Char"/>
    <w:basedOn w:val="a0"/>
    <w:link w:val="a5"/>
    <w:uiPriority w:val="99"/>
    <w:rsid w:val="00855982"/>
  </w:style>
  <w:style w:type="paragraph" w:styleId="a6">
    <w:name w:val="caption"/>
    <w:basedOn w:val="a"/>
    <w:next w:val="a"/>
    <w:uiPriority w:val="35"/>
    <w:semiHidden/>
    <w:unhideWhenUsed/>
    <w:qFormat/>
    <w:rsid w:val="006F5CDD"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6F5CDD"/>
    <w:pPr>
      <w:outlineLvl w:val="9"/>
    </w:pPr>
  </w:style>
  <w:style w:type="paragraph" w:styleId="a7">
    <w:name w:val="Balloon Text"/>
    <w:basedOn w:val="a"/>
    <w:link w:val="Char2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Char2">
    <w:name w:val="풍선 도움말 텍스트 Char"/>
    <w:basedOn w:val="a0"/>
    <w:link w:val="a7"/>
    <w:uiPriority w:val="99"/>
    <w:semiHidden/>
    <w:rsid w:val="001D4362"/>
    <w:rPr>
      <w:rFonts w:ascii="Segoe UI" w:hAnsi="Segoe UI" w:cs="Segoe UI"/>
      <w:szCs w:val="18"/>
    </w:rPr>
  </w:style>
  <w:style w:type="paragraph" w:styleId="30">
    <w:name w:val="Body Text 3"/>
    <w:basedOn w:val="a"/>
    <w:link w:val="3Char0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3Char0">
    <w:name w:val="본문 3 Char"/>
    <w:basedOn w:val="a0"/>
    <w:link w:val="30"/>
    <w:uiPriority w:val="99"/>
    <w:semiHidden/>
    <w:rsid w:val="001D4362"/>
    <w:rPr>
      <w:szCs w:val="16"/>
    </w:rPr>
  </w:style>
  <w:style w:type="paragraph" w:styleId="31">
    <w:name w:val="Body Text Indent 3"/>
    <w:basedOn w:val="a"/>
    <w:link w:val="3Char1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3Char1">
    <w:name w:val="본문 들여쓰기 3 Char"/>
    <w:basedOn w:val="a0"/>
    <w:link w:val="31"/>
    <w:uiPriority w:val="99"/>
    <w:semiHidden/>
    <w:rsid w:val="001D4362"/>
    <w:rPr>
      <w:szCs w:val="16"/>
    </w:rPr>
  </w:style>
  <w:style w:type="character" w:styleId="a8">
    <w:name w:val="annotation reference"/>
    <w:basedOn w:val="a0"/>
    <w:uiPriority w:val="99"/>
    <w:semiHidden/>
    <w:unhideWhenUsed/>
    <w:rsid w:val="001D4362"/>
    <w:rPr>
      <w:sz w:val="22"/>
      <w:szCs w:val="16"/>
    </w:rPr>
  </w:style>
  <w:style w:type="paragraph" w:styleId="a9">
    <w:name w:val="annotation text"/>
    <w:basedOn w:val="a"/>
    <w:link w:val="Char3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har3">
    <w:name w:val="메모 텍스트 Char"/>
    <w:basedOn w:val="a0"/>
    <w:link w:val="a9"/>
    <w:uiPriority w:val="99"/>
    <w:semiHidden/>
    <w:rsid w:val="001D4362"/>
    <w:rPr>
      <w:szCs w:val="20"/>
    </w:rPr>
  </w:style>
  <w:style w:type="paragraph" w:styleId="aa">
    <w:name w:val="annotation subject"/>
    <w:basedOn w:val="a9"/>
    <w:next w:val="a9"/>
    <w:link w:val="Char4"/>
    <w:uiPriority w:val="99"/>
    <w:semiHidden/>
    <w:unhideWhenUsed/>
    <w:rsid w:val="001D4362"/>
    <w:rPr>
      <w:b/>
      <w:bCs/>
    </w:rPr>
  </w:style>
  <w:style w:type="character" w:customStyle="1" w:styleId="Char4">
    <w:name w:val="메모 주제 Char"/>
    <w:basedOn w:val="Char3"/>
    <w:link w:val="aa"/>
    <w:uiPriority w:val="99"/>
    <w:semiHidden/>
    <w:rsid w:val="001D4362"/>
    <w:rPr>
      <w:b/>
      <w:bCs/>
      <w:szCs w:val="20"/>
    </w:rPr>
  </w:style>
  <w:style w:type="paragraph" w:styleId="ab">
    <w:name w:val="Document Map"/>
    <w:basedOn w:val="a"/>
    <w:link w:val="Char5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Char5">
    <w:name w:val="문서 구조 Char"/>
    <w:basedOn w:val="a0"/>
    <w:link w:val="ab"/>
    <w:uiPriority w:val="99"/>
    <w:semiHidden/>
    <w:rsid w:val="001D4362"/>
    <w:rPr>
      <w:rFonts w:ascii="Segoe UI" w:hAnsi="Segoe UI" w:cs="Segoe UI"/>
      <w:szCs w:val="16"/>
    </w:rPr>
  </w:style>
  <w:style w:type="paragraph" w:styleId="ac">
    <w:name w:val="endnote text"/>
    <w:basedOn w:val="a"/>
    <w:link w:val="Char6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Char6">
    <w:name w:val="미주 텍스트 Char"/>
    <w:basedOn w:val="a0"/>
    <w:link w:val="ac"/>
    <w:uiPriority w:val="99"/>
    <w:semiHidden/>
    <w:rsid w:val="001D4362"/>
    <w:rPr>
      <w:szCs w:val="20"/>
    </w:rPr>
  </w:style>
  <w:style w:type="paragraph" w:styleId="ad">
    <w:name w:val="envelope return"/>
    <w:basedOn w:val="a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ae">
    <w:name w:val="footnote text"/>
    <w:basedOn w:val="a"/>
    <w:link w:val="Char7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Char7">
    <w:name w:val="각주 텍스트 Char"/>
    <w:basedOn w:val="a0"/>
    <w:link w:val="ae"/>
    <w:uiPriority w:val="99"/>
    <w:semiHidden/>
    <w:rsid w:val="001D4362"/>
    <w:rPr>
      <w:szCs w:val="20"/>
    </w:rPr>
  </w:style>
  <w:style w:type="character" w:styleId="HTML">
    <w:name w:val="HTML Code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0">
    <w:name w:val="HTML Keyboard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1">
    <w:name w:val="HTML Preformatted"/>
    <w:basedOn w:val="a"/>
    <w:link w:val="HTML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Char">
    <w:name w:val="미리 서식이 지정된 HTML Char"/>
    <w:basedOn w:val="a0"/>
    <w:link w:val="HTML1"/>
    <w:uiPriority w:val="99"/>
    <w:semiHidden/>
    <w:rsid w:val="001D4362"/>
    <w:rPr>
      <w:rFonts w:ascii="Consolas" w:hAnsi="Consolas"/>
      <w:szCs w:val="20"/>
    </w:rPr>
  </w:style>
  <w:style w:type="character" w:styleId="HTML2">
    <w:name w:val="HTML Typewriter"/>
    <w:basedOn w:val="a0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af">
    <w:name w:val="macro"/>
    <w:link w:val="Char8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Char8">
    <w:name w:val="매크로 텍스트 Char"/>
    <w:basedOn w:val="a0"/>
    <w:link w:val="af"/>
    <w:uiPriority w:val="99"/>
    <w:semiHidden/>
    <w:rsid w:val="001D4362"/>
    <w:rPr>
      <w:rFonts w:ascii="Consolas" w:hAnsi="Consolas"/>
      <w:szCs w:val="20"/>
    </w:rPr>
  </w:style>
  <w:style w:type="paragraph" w:styleId="af0">
    <w:name w:val="Plain Text"/>
    <w:basedOn w:val="a"/>
    <w:link w:val="Char9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Char9">
    <w:name w:val="글자만 Char"/>
    <w:basedOn w:val="a0"/>
    <w:link w:val="af0"/>
    <w:uiPriority w:val="99"/>
    <w:semiHidden/>
    <w:rsid w:val="001D4362"/>
    <w:rPr>
      <w:rFonts w:ascii="Consolas" w:hAnsi="Consolas"/>
      <w:szCs w:val="21"/>
    </w:rPr>
  </w:style>
  <w:style w:type="paragraph" w:styleId="af1">
    <w:name w:val="Block Text"/>
    <w:basedOn w:val="a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af2">
    <w:name w:val="FollowedHyperlink"/>
    <w:basedOn w:val="a0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af3">
    <w:name w:val="Hyperlink"/>
    <w:basedOn w:val="a0"/>
    <w:uiPriority w:val="99"/>
    <w:semiHidden/>
    <w:unhideWhenUsed/>
    <w:rsid w:val="007833A7"/>
    <w:rPr>
      <w:color w:val="3A6331" w:themeColor="accent4" w:themeShade="BF"/>
      <w:u w:val="single"/>
    </w:rPr>
  </w:style>
  <w:style w:type="character" w:styleId="af4">
    <w:name w:val="Placeholder Text"/>
    <w:basedOn w:val="a0"/>
    <w:uiPriority w:val="99"/>
    <w:semiHidden/>
    <w:rsid w:val="007833A7"/>
    <w:rPr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6F5CDD"/>
    <w:rPr>
      <w:i/>
      <w:iCs/>
      <w:color w:val="F07F09" w:themeColor="accent1"/>
    </w:rPr>
  </w:style>
  <w:style w:type="paragraph" w:styleId="af6">
    <w:name w:val="Intense Quote"/>
    <w:basedOn w:val="a"/>
    <w:next w:val="a"/>
    <w:link w:val="Chara"/>
    <w:uiPriority w:val="30"/>
    <w:qFormat/>
    <w:rsid w:val="006F5CDD"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Chara">
    <w:name w:val="강한 인용 Char"/>
    <w:basedOn w:val="a0"/>
    <w:link w:val="af6"/>
    <w:uiPriority w:val="30"/>
    <w:rsid w:val="006F5CDD"/>
    <w:rPr>
      <w:i/>
      <w:iCs/>
      <w:color w:val="F07F09" w:themeColor="accent1"/>
    </w:rPr>
  </w:style>
  <w:style w:type="character" w:styleId="af7">
    <w:name w:val="Intense Reference"/>
    <w:basedOn w:val="a0"/>
    <w:uiPriority w:val="32"/>
    <w:qFormat/>
    <w:rsid w:val="006F5CDD"/>
    <w:rPr>
      <w:b/>
      <w:bCs/>
      <w:smallCaps/>
      <w:color w:val="F07F09" w:themeColor="accent1"/>
      <w:spacing w:val="5"/>
    </w:rPr>
  </w:style>
  <w:style w:type="paragraph" w:styleId="af8">
    <w:name w:val="Subtitle"/>
    <w:basedOn w:val="a"/>
    <w:next w:val="a"/>
    <w:link w:val="Charb"/>
    <w:uiPriority w:val="11"/>
    <w:qFormat/>
    <w:rsid w:val="006F5CDD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b">
    <w:name w:val="부제 Char"/>
    <w:basedOn w:val="a0"/>
    <w:link w:val="af8"/>
    <w:uiPriority w:val="11"/>
    <w:rsid w:val="006F5CDD"/>
    <w:rPr>
      <w:color w:val="5A5A5A" w:themeColor="text1" w:themeTint="A5"/>
      <w:spacing w:val="15"/>
    </w:rPr>
  </w:style>
  <w:style w:type="character" w:styleId="af9">
    <w:name w:val="Strong"/>
    <w:basedOn w:val="a0"/>
    <w:uiPriority w:val="22"/>
    <w:qFormat/>
    <w:rsid w:val="006F5CDD"/>
    <w:rPr>
      <w:b/>
      <w:bCs/>
      <w:color w:val="auto"/>
    </w:rPr>
  </w:style>
  <w:style w:type="character" w:styleId="afa">
    <w:name w:val="Emphasis"/>
    <w:basedOn w:val="a0"/>
    <w:uiPriority w:val="20"/>
    <w:qFormat/>
    <w:rsid w:val="006F5CDD"/>
    <w:rPr>
      <w:i/>
      <w:iCs/>
      <w:color w:val="auto"/>
    </w:rPr>
  </w:style>
  <w:style w:type="paragraph" w:styleId="afb">
    <w:name w:val="No Spacing"/>
    <w:uiPriority w:val="1"/>
    <w:qFormat/>
    <w:rsid w:val="006F5CDD"/>
    <w:pPr>
      <w:spacing w:after="0" w:line="240" w:lineRule="auto"/>
    </w:pPr>
  </w:style>
  <w:style w:type="paragraph" w:styleId="afc">
    <w:name w:val="Quote"/>
    <w:basedOn w:val="a"/>
    <w:next w:val="a"/>
    <w:link w:val="Charc"/>
    <w:uiPriority w:val="29"/>
    <w:qFormat/>
    <w:rsid w:val="006F5CDD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c">
    <w:name w:val="인용 Char"/>
    <w:basedOn w:val="a0"/>
    <w:link w:val="afc"/>
    <w:uiPriority w:val="29"/>
    <w:rsid w:val="006F5CDD"/>
    <w:rPr>
      <w:i/>
      <w:iCs/>
      <w:color w:val="404040" w:themeColor="text1" w:themeTint="BF"/>
    </w:rPr>
  </w:style>
  <w:style w:type="character" w:styleId="afd">
    <w:name w:val="Subtle Emphasis"/>
    <w:basedOn w:val="a0"/>
    <w:uiPriority w:val="19"/>
    <w:qFormat/>
    <w:rsid w:val="006F5CDD"/>
    <w:rPr>
      <w:i/>
      <w:iCs/>
      <w:color w:val="404040" w:themeColor="text1" w:themeTint="BF"/>
    </w:rPr>
  </w:style>
  <w:style w:type="character" w:styleId="afe">
    <w:name w:val="Subtle Reference"/>
    <w:basedOn w:val="a0"/>
    <w:uiPriority w:val="31"/>
    <w:qFormat/>
    <w:rsid w:val="006F5CDD"/>
    <w:rPr>
      <w:smallCaps/>
      <w:color w:val="404040" w:themeColor="text1" w:themeTint="BF"/>
    </w:rPr>
  </w:style>
  <w:style w:type="character" w:styleId="aff">
    <w:name w:val="Book Title"/>
    <w:basedOn w:val="a0"/>
    <w:uiPriority w:val="33"/>
    <w:qFormat/>
    <w:rsid w:val="006F5CDD"/>
    <w:rPr>
      <w:b/>
      <w:bCs/>
      <w:i/>
      <w:iCs/>
      <w:spacing w:val="5"/>
    </w:rPr>
  </w:style>
  <w:style w:type="paragraph" w:styleId="aff0">
    <w:name w:val="List Paragraph"/>
    <w:basedOn w:val="a"/>
    <w:uiPriority w:val="34"/>
    <w:qFormat/>
    <w:rsid w:val="00F90EA2"/>
    <w:pPr>
      <w:ind w:leftChars="400" w:left="800"/>
    </w:pPr>
  </w:style>
  <w:style w:type="paragraph" w:customStyle="1" w:styleId="aff1">
    <w:name w:val="바탕글"/>
    <w:basedOn w:val="a"/>
    <w:rsid w:val="00FB7B68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44608;&#54788;&#44396;\AppData\Roaming\Microsoft\Templates\&#48372;&#44256;&#49436;%20&#46356;&#51088;&#51064;(&#48708;&#50612;%20&#51080;&#51020;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보고서 디자인(비어 있음)</Template>
  <TotalTime>74</TotalTime>
  <Pages>12</Pages>
  <Words>357</Words>
  <Characters>2041</Characters>
  <Application>Microsoft Office Word</Application>
  <DocSecurity>0</DocSecurity>
  <Lines>17</Lines>
  <Paragraphs>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김현구</dc:creator>
  <cp:lastModifiedBy>김 현구</cp:lastModifiedBy>
  <cp:revision>11</cp:revision>
  <dcterms:created xsi:type="dcterms:W3CDTF">2019-09-21T15:35:00Z</dcterms:created>
  <dcterms:modified xsi:type="dcterms:W3CDTF">2019-10-20T12:58:00Z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